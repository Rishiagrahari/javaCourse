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5D0CC0" w:rsidRPr="001F1953" w:rsidRDefault="005D0CC0" w:rsidP="005D0CC0">
      <w:pPr>
        <w:pStyle w:val="DocTitle"/>
      </w:pPr>
      <w:r w:rsidRPr="005D0CC0">
        <w:t xml:space="preserve"> </w:t>
      </w:r>
      <w:r w:rsidR="006D6424">
        <w:t>Micro Services</w:t>
      </w:r>
      <w:r>
        <w:t xml:space="preserve"> For JEE</w:t>
      </w:r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6D642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January  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  <w:r w:rsidR="006D6424">
              <w:rPr>
                <w:rFonts w:cs="Arial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</w:t>
            </w:r>
            <w:r w:rsidR="006D6424">
              <w:rPr>
                <w:rFonts w:cs="Arial"/>
                <w:szCs w:val="20"/>
              </w:rPr>
              <w:t>ated new lab book as per</w:t>
            </w:r>
            <w:r>
              <w:rPr>
                <w:rFonts w:cs="Arial"/>
                <w:szCs w:val="20"/>
              </w:rPr>
              <w:t xml:space="preserve"> course contents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466116" w:rsidRDefault="005352E3" w:rsidP="00A2727F">
      <w:pPr>
        <w:pStyle w:val="DocTitle"/>
        <w:jc w:val="left"/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  <w:r w:rsidRPr="0095388B"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</w:t>
      </w:r>
      <w:proofErr w:type="gramStart"/>
      <w:r w:rsidR="006C14FA" w:rsidRPr="00951E16">
        <w:rPr>
          <w:b w:val="0"/>
          <w:i/>
          <w:color w:val="000000" w:themeColor="text1"/>
          <w:sz w:val="20"/>
          <w:szCs w:val="20"/>
        </w:rPr>
        <w:t>..</w:t>
      </w:r>
      <w:proofErr w:type="gramEnd"/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</w:t>
      </w:r>
      <w:proofErr w:type="gramStart"/>
      <w:r w:rsidR="00BA2C70" w:rsidRPr="00951E16">
        <w:rPr>
          <w:b w:val="0"/>
          <w:i/>
          <w:color w:val="000000" w:themeColor="text1"/>
          <w:sz w:val="20"/>
          <w:szCs w:val="20"/>
        </w:rPr>
        <w:t>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  <w:proofErr w:type="gramEnd"/>
    </w:p>
    <w:p w:rsidR="008405EE" w:rsidRDefault="00261D34" w:rsidP="005E3918">
      <w:pPr>
        <w:pStyle w:val="TOC2"/>
        <w:tabs>
          <w:tab w:val="right" w:leader="dot" w:pos="8630"/>
        </w:tabs>
        <w:ind w:left="0"/>
        <w:jc w:val="both"/>
        <w:rPr>
          <w:noProof/>
        </w:rPr>
      </w:pPr>
      <w:r w:rsidRPr="00951E16">
        <w:rPr>
          <w:szCs w:val="20"/>
        </w:rPr>
        <w:t xml:space="preserve"> </w:t>
      </w:r>
      <w:r w:rsidR="00BA2C70" w:rsidRPr="00951E16">
        <w:rPr>
          <w:szCs w:val="20"/>
        </w:rPr>
        <w:t xml:space="preserve">                        </w:t>
      </w:r>
      <w:r w:rsidR="00F72936" w:rsidRPr="00951E16">
        <w:rPr>
          <w:szCs w:val="20"/>
        </w:rPr>
        <w:fldChar w:fldCharType="begin"/>
      </w:r>
      <w:r w:rsidR="00F72936" w:rsidRPr="00951E16">
        <w:rPr>
          <w:szCs w:val="20"/>
        </w:rPr>
        <w:instrText xml:space="preserve"> TOC \o "1-3" \h \z \u </w:instrText>
      </w:r>
      <w:r w:rsidR="00F72936" w:rsidRPr="00951E16">
        <w:rPr>
          <w:szCs w:val="20"/>
        </w:rPr>
        <w:fldChar w:fldCharType="separate"/>
      </w:r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6" w:history="1">
        <w:r w:rsidRPr="0081114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7" w:history="1">
        <w:r w:rsidRPr="00811142">
          <w:rPr>
            <w:rStyle w:val="Hyperlink"/>
            <w:noProof/>
          </w:rPr>
          <w:t xml:space="preserve">Setup Checklist for </w:t>
        </w:r>
        <w:r w:rsidRPr="00811142">
          <w:rPr>
            <w:rStyle w:val="Hyperlink"/>
            <w:rFonts w:ascii="Candara" w:hAnsi="Candara"/>
            <w:noProof/>
          </w:rPr>
          <w:t>Microservices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8" w:history="1">
        <w:r w:rsidRPr="00811142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29" w:history="1">
        <w:r w:rsidRPr="00811142">
          <w:rPr>
            <w:rStyle w:val="Hyperlink"/>
            <w:rFonts w:ascii="Trebuchet MS" w:hAnsi="Trebuchet MS"/>
          </w:rPr>
          <w:t>Lab 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 Service with</w:t>
        </w:r>
        <w:r w:rsidRPr="00811142">
          <w:rPr>
            <w:rStyle w:val="Hyperlink"/>
          </w:rPr>
          <w:t xml:space="preserve"> </w:t>
        </w:r>
        <w:r w:rsidRPr="00811142">
          <w:rPr>
            <w:rStyle w:val="Hyperlink"/>
          </w:rPr>
          <w:t>Spring boot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0" w:history="1">
        <w:r w:rsidRPr="00811142">
          <w:rPr>
            <w:rStyle w:val="Hyperlink"/>
            <w:rFonts w:ascii="Trebuchet MS" w:hAnsi="Trebuchet MS"/>
          </w:rPr>
          <w:t>Lab 2.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 xml:space="preserve">MicroService With Eureka &amp; Circuit Breaker Pattern-         </w:t>
        </w:r>
        <w:r w:rsidRPr="00811142">
          <w:rPr>
            <w:rStyle w:val="Hyperlink"/>
            <w:bCs/>
          </w:rPr>
          <w:t>Hystrix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1" w:history="1">
        <w:r w:rsidRPr="00811142">
          <w:rPr>
            <w:rStyle w:val="Hyperlink"/>
            <w:rFonts w:ascii="Trebuchet MS" w:hAnsi="Trebuchet MS"/>
          </w:rPr>
          <w:t>Lab 3.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Swagger, Actuators, Profiles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2" w:history="1">
        <w:r w:rsidRPr="00811142">
          <w:rPr>
            <w:rStyle w:val="Hyperlink"/>
            <w:rFonts w:ascii="Trebuchet MS" w:hAnsi="Trebuchet MS"/>
          </w:rPr>
          <w:t>Lab 4.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Spring Boot with Thymeleaf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3" w:history="1">
        <w:r w:rsidRPr="00811142">
          <w:rPr>
            <w:rStyle w:val="Hyperlink"/>
            <w:rFonts w:ascii="Trebuchet MS" w:hAnsi="Trebuchet MS"/>
          </w:rPr>
          <w:t>Lab 5.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Spring Boot with Thymeleaf with Spring Security &amp; Outh2.0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405EE" w:rsidRDefault="00F72936" w:rsidP="005E3918">
      <w:pPr>
        <w:pStyle w:val="TOC1"/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fldChar w:fldCharType="end"/>
      </w: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26348A" w:rsidRPr="0095388B" w:rsidRDefault="0026348A" w:rsidP="005E3918">
      <w:pPr>
        <w:pStyle w:val="TOC1"/>
        <w:ind w:left="0"/>
        <w:jc w:val="both"/>
      </w:pPr>
      <w:r w:rsidRPr="0095388B">
        <w:lastRenderedPageBreak/>
        <w:t>Getting Started</w:t>
      </w:r>
    </w:p>
    <w:p w:rsidR="003270E8" w:rsidRPr="0095388B" w:rsidRDefault="003270E8" w:rsidP="00DE7A38">
      <w:pPr>
        <w:pStyle w:val="Heading2"/>
      </w:pPr>
      <w:bookmarkStart w:id="9" w:name="_Toc450204972"/>
      <w:bookmarkStart w:id="10" w:name="_Toc30190626"/>
      <w:r w:rsidRPr="0095388B">
        <w:t>Overview</w:t>
      </w:r>
      <w:bookmarkEnd w:id="9"/>
      <w:bookmarkEnd w:id="10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learning </w:t>
      </w:r>
      <w:proofErr w:type="spellStart"/>
      <w:r w:rsidR="006D6424">
        <w:rPr>
          <w:rFonts w:ascii="Candara" w:hAnsi="Candara" w:cs="Arial"/>
        </w:rPr>
        <w:t>Microservices</w:t>
      </w:r>
      <w:proofErr w:type="spellEnd"/>
      <w:r>
        <w:rPr>
          <w:rFonts w:ascii="Candara" w:hAnsi="Candara" w:cs="Arial"/>
        </w:rPr>
        <w:t xml:space="preserve"> </w:t>
      </w:r>
      <w:proofErr w:type="gramStart"/>
      <w:r>
        <w:rPr>
          <w:rFonts w:ascii="Candara" w:hAnsi="Candara" w:cs="Arial"/>
        </w:rPr>
        <w:t>For</w:t>
      </w:r>
      <w:proofErr w:type="gramEnd"/>
      <w:r>
        <w:rPr>
          <w:rFonts w:ascii="Candara" w:hAnsi="Candara" w:cs="Arial"/>
        </w:rPr>
        <w:t xml:space="preserve"> JEE</w:t>
      </w:r>
      <w:r w:rsidRPr="0095388B">
        <w:rPr>
          <w:rFonts w:ascii="Candara" w:hAnsi="Candara" w:cs="Arial"/>
        </w:rPr>
        <w:t xml:space="preserve"> 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1" w:name="_Toc12394316"/>
      <w:bookmarkStart w:id="12" w:name="_Toc136055301"/>
      <w:bookmarkStart w:id="13" w:name="_Toc450204973"/>
      <w:bookmarkStart w:id="14" w:name="_Toc30190627"/>
      <w:r w:rsidRPr="0095388B">
        <w:t xml:space="preserve">Setup Checklist for </w:t>
      </w:r>
      <w:bookmarkEnd w:id="11"/>
      <w:bookmarkEnd w:id="12"/>
      <w:bookmarkEnd w:id="13"/>
      <w:proofErr w:type="spellStart"/>
      <w:r w:rsidR="006D6424">
        <w:rPr>
          <w:rFonts w:ascii="Candara" w:hAnsi="Candara"/>
        </w:rPr>
        <w:t>Microservices</w:t>
      </w:r>
      <w:bookmarkEnd w:id="14"/>
      <w:proofErr w:type="spellEnd"/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:rsidR="00007F53" w:rsidRPr="0095388B" w:rsidRDefault="006D6424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 xml:space="preserve">STS should be installed 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5" w:name="_Toc450204974"/>
      <w:bookmarkStart w:id="16" w:name="_Toc30190628"/>
      <w:r w:rsidRPr="0095388B">
        <w:t>Instructions</w:t>
      </w:r>
      <w:bookmarkEnd w:id="15"/>
      <w:bookmarkEnd w:id="16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proofErr w:type="spellStart"/>
      <w:r w:rsidR="006D6424">
        <w:rPr>
          <w:rFonts w:ascii="Candara" w:hAnsi="Candara" w:cs="Arial"/>
        </w:rPr>
        <w:t>Microservices</w:t>
      </w:r>
      <w:proofErr w:type="spellEnd"/>
      <w:r w:rsidR="006D6424" w:rsidRPr="0095388B">
        <w:rPr>
          <w:rFonts w:ascii="Candara" w:hAnsi="Candara" w:cs="Arial"/>
        </w:rPr>
        <w:t xml:space="preserve"> </w:t>
      </w:r>
      <w:r w:rsidRPr="0095388B">
        <w:rPr>
          <w:rFonts w:ascii="Candara" w:hAnsi="Candara" w:cs="Arial"/>
        </w:rPr>
        <w:t>_</w:t>
      </w:r>
      <w:proofErr w:type="spellStart"/>
      <w:r w:rsidRPr="0095388B">
        <w:rPr>
          <w:rFonts w:ascii="Candara" w:hAnsi="Candara" w:cs="Arial"/>
        </w:rPr>
        <w:t>assgn</w:t>
      </w:r>
      <w:proofErr w:type="spellEnd"/>
      <w:r w:rsidRPr="0095388B">
        <w:rPr>
          <w:rFonts w:ascii="Candara" w:hAnsi="Candara" w:cs="Arial"/>
        </w:rPr>
        <w:t>. For each lab exercise create a directory as lab &lt;lab number&gt;.</w:t>
      </w: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800"/>
        <w:rPr>
          <w:rFonts w:ascii="Candara" w:hAnsi="Candara" w:cs="Arial"/>
        </w:rPr>
      </w:pPr>
    </w:p>
    <w:p w:rsidR="00C1746C" w:rsidRDefault="00C1746C" w:rsidP="008405EE">
      <w:pPr>
        <w:pStyle w:val="Para-Heading2Bold"/>
        <w:ind w:left="0"/>
        <w:rPr>
          <w:rFonts w:ascii="Candara" w:hAnsi="Candara" w:cs="Arial"/>
        </w:rPr>
      </w:pPr>
      <w:bookmarkStart w:id="17" w:name="_Toc515766575"/>
      <w:bookmarkStart w:id="18" w:name="_Toc515766695"/>
      <w:bookmarkStart w:id="19" w:name="_Toc107468493"/>
      <w:bookmarkStart w:id="20" w:name="_Toc136055300"/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C1746C" w:rsidRDefault="00C1746C" w:rsidP="003270E8">
      <w:pPr>
        <w:pStyle w:val="Para-Heading2Bold"/>
        <w:rPr>
          <w:rFonts w:ascii="Candara" w:hAnsi="Candara" w:cs="Arial"/>
        </w:rPr>
      </w:pPr>
    </w:p>
    <w:bookmarkEnd w:id="17"/>
    <w:bookmarkEnd w:id="18"/>
    <w:bookmarkEnd w:id="19"/>
    <w:bookmarkEnd w:id="20"/>
    <w:p w:rsidR="00C1746C" w:rsidRPr="00C1746C" w:rsidRDefault="00C1746C" w:rsidP="00C1746C">
      <w:pPr>
        <w:rPr>
          <w:rFonts w:asciiTheme="minorHAnsi" w:hAnsiTheme="minorHAnsi" w:cstheme="minorHAnsi"/>
          <w:b/>
          <w:sz w:val="32"/>
          <w:szCs w:val="32"/>
        </w:rPr>
      </w:pPr>
      <w:r w:rsidRPr="00C1746C">
        <w:rPr>
          <w:rFonts w:asciiTheme="minorHAnsi" w:hAnsiTheme="minorHAnsi" w:cstheme="minorHAnsi"/>
          <w:b/>
          <w:sz w:val="32"/>
          <w:szCs w:val="32"/>
        </w:rPr>
        <w:lastRenderedPageBreak/>
        <w:t xml:space="preserve">Case Study Problem Statement </w:t>
      </w:r>
    </w:p>
    <w:p w:rsidR="00C1746C" w:rsidRDefault="00C1746C" w:rsidP="00C1746C"/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A new age e retailer SunHome.com is looking to build </w:t>
      </w:r>
      <w:proofErr w:type="gramStart"/>
      <w:r w:rsidRPr="00C1746C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C1746C">
        <w:rPr>
          <w:rFonts w:asciiTheme="minorHAnsi" w:hAnsiTheme="minorHAnsi" w:cstheme="minorHAnsi"/>
          <w:sz w:val="32"/>
          <w:szCs w:val="32"/>
        </w:rPr>
        <w:t xml:space="preserve"> ecommerce website. This scenario focuses on building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for shopping cart functionality which can be used with various user interfaces like web, mobile Design a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architecture based Shopping cart solution.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Shopping cart should have following functionality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1) Product Catalogue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2) Price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3) Stock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4) Build a Recommendation based on items in shopping cart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You have a functional shopping cart except the point of checkout. Solution Hints: Apply the various rest and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principals we have gone though. Consider you have web front end available to user to place the requests, you do not need to design that.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>O</w:t>
      </w:r>
      <w:r w:rsidRPr="00C1746C">
        <w:rPr>
          <w:rFonts w:asciiTheme="minorHAnsi" w:hAnsiTheme="minorHAnsi" w:cstheme="minorHAnsi"/>
          <w:sz w:val="32"/>
          <w:szCs w:val="32"/>
        </w:rPr>
        <w:t>ur focus area should be to identify the business functional and entities and their interactions.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 </w:t>
      </w: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C1746C">
        <w:rPr>
          <w:rFonts w:asciiTheme="minorHAnsi" w:hAnsiTheme="minorHAnsi" w:cstheme="minorHAnsi"/>
          <w:sz w:val="32"/>
          <w:szCs w:val="32"/>
        </w:rPr>
        <w:t>You</w:t>
      </w:r>
      <w:proofErr w:type="gramEnd"/>
      <w:r w:rsidRPr="00C1746C">
        <w:rPr>
          <w:rFonts w:asciiTheme="minorHAnsi" w:hAnsiTheme="minorHAnsi" w:cstheme="minorHAnsi"/>
          <w:sz w:val="32"/>
          <w:szCs w:val="32"/>
        </w:rPr>
        <w:t xml:space="preserve"> will search the catalogue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Select a product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Check its price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Add it to the cart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Recommend similar products based on what is added to the cart.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Solution Deliverable Outcome should identify all business entities and their communications. Break the business functions in appropriate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and define the communication style between them. </w:t>
      </w:r>
    </w:p>
    <w:p w:rsidR="003270E8" w:rsidRPr="00C1746C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Theme="minorHAnsi" w:hAnsiTheme="minorHAnsi" w:cstheme="minorHAnsi"/>
          <w:sz w:val="32"/>
          <w:szCs w:val="32"/>
        </w:rPr>
      </w:pPr>
    </w:p>
    <w:p w:rsidR="00376E2E" w:rsidRPr="00C1746C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Theme="minorHAnsi" w:hAnsiTheme="minorHAnsi" w:cstheme="minorHAnsi"/>
          <w:sz w:val="32"/>
          <w:szCs w:val="32"/>
        </w:rPr>
        <w:sectPr w:rsidR="00376E2E" w:rsidRPr="00C1746C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A72254" w:rsidP="00A2727F">
      <w:pPr>
        <w:pStyle w:val="MainTitle-Numbered"/>
      </w:pPr>
      <w:bookmarkStart w:id="21" w:name="_Toc30190629"/>
      <w:r>
        <w:lastRenderedPageBreak/>
        <w:t>Micro Service with Spring boot</w:t>
      </w:r>
      <w:bookmarkEnd w:id="21"/>
      <w:r>
        <w:t xml:space="preserve">   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7425D" w:rsidRPr="0095388B" w:rsidRDefault="00212AE1" w:rsidP="00C45D3C">
            <w:pPr>
              <w:pStyle w:val="Para-Heading2Bulleted"/>
              <w:numPr>
                <w:ilvl w:val="0"/>
                <w:numId w:val="8"/>
              </w:numPr>
              <w:jc w:val="left"/>
            </w:pPr>
            <w:r w:rsidRPr="0095388B">
              <w:rPr>
                <w:rFonts w:ascii="Candara" w:hAnsi="Candara" w:cs="Arial"/>
              </w:rPr>
              <w:t xml:space="preserve">Understand </w:t>
            </w:r>
            <w:r w:rsidR="00D7425D">
              <w:rPr>
                <w:rFonts w:ascii="Candara" w:hAnsi="Candara" w:cs="Arial"/>
              </w:rPr>
              <w:t xml:space="preserve">the </w:t>
            </w:r>
            <w:proofErr w:type="spellStart"/>
            <w:r w:rsidR="00A72254">
              <w:rPr>
                <w:rFonts w:ascii="Candara" w:hAnsi="Candara" w:cs="Arial"/>
              </w:rPr>
              <w:t>Microservice</w:t>
            </w:r>
            <w:proofErr w:type="spellEnd"/>
            <w:r w:rsidR="00A72254">
              <w:rPr>
                <w:rFonts w:ascii="Candara" w:hAnsi="Candara" w:cs="Arial"/>
              </w:rPr>
              <w:t xml:space="preserve"> with spring Boot with H2 Database</w:t>
            </w:r>
          </w:p>
          <w:p w:rsidR="0050549B" w:rsidRPr="0095388B" w:rsidRDefault="0050549B" w:rsidP="00C45D3C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C1746C" w:rsidP="00337986">
            <w:r>
              <w:t>18</w:t>
            </w:r>
            <w:r w:rsidR="0050549B" w:rsidRPr="0095388B">
              <w:t>0 minutes</w:t>
            </w:r>
          </w:p>
        </w:tc>
      </w:tr>
      <w:tr w:rsidR="00591696" w:rsidRPr="0095388B">
        <w:tc>
          <w:tcPr>
            <w:tcW w:w="790" w:type="dxa"/>
            <w:shd w:val="clear" w:color="auto" w:fill="CCCCCC"/>
            <w:vAlign w:val="center"/>
          </w:tcPr>
          <w:p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:rsidR="00591696" w:rsidRPr="0095388B" w:rsidRDefault="00591696" w:rsidP="00337986"/>
        </w:tc>
      </w:tr>
    </w:tbl>
    <w:p w:rsidR="0050549B" w:rsidRDefault="0050549B" w:rsidP="00A2727F"/>
    <w:p w:rsidR="004C6E84" w:rsidRDefault="00C1746C" w:rsidP="00FA2490">
      <w:pPr>
        <w:pStyle w:val="ListParagraph"/>
        <w:ind w:left="360"/>
      </w:pPr>
      <w:r>
        <w:t xml:space="preserve">  Create an Spring Boot with Micro service Application as per the </w:t>
      </w:r>
      <w:r w:rsidRPr="008405EE">
        <w:rPr>
          <w:b/>
        </w:rPr>
        <w:t>Case study</w:t>
      </w:r>
      <w:r w:rsidR="008405EE">
        <w:rPr>
          <w:b/>
        </w:rPr>
        <w:t xml:space="preserve"> Given </w:t>
      </w:r>
      <w:proofErr w:type="gramStart"/>
      <w:r w:rsidR="008405EE">
        <w:rPr>
          <w:b/>
        </w:rPr>
        <w:t xml:space="preserve">Above </w:t>
      </w:r>
      <w:r w:rsidRPr="008405EE">
        <w:rPr>
          <w:b/>
        </w:rPr>
        <w:t>,</w:t>
      </w:r>
      <w:proofErr w:type="gramEnd"/>
    </w:p>
    <w:p w:rsidR="00C1746C" w:rsidRDefault="00C1746C" w:rsidP="00FA2490">
      <w:pPr>
        <w:pStyle w:val="ListParagraph"/>
        <w:ind w:left="360"/>
      </w:pPr>
      <w:r>
        <w:t xml:space="preserve">   </w:t>
      </w:r>
    </w:p>
    <w:p w:rsidR="00C1746C" w:rsidRDefault="00C1746C" w:rsidP="00FA2490">
      <w:pPr>
        <w:pStyle w:val="ListParagraph"/>
        <w:ind w:left="360"/>
      </w:pPr>
      <w:r>
        <w:t xml:space="preserve">  Create a Rest End Points &amp; all End Point will be access from main </w:t>
      </w:r>
      <w:proofErr w:type="gramStart"/>
      <w:r>
        <w:t>Spring</w:t>
      </w:r>
      <w:proofErr w:type="gramEnd"/>
      <w:r>
        <w:t xml:space="preserve"> boot Application </w:t>
      </w:r>
    </w:p>
    <w:p w:rsidR="00C1746C" w:rsidRDefault="00C1746C" w:rsidP="00FA2490">
      <w:pPr>
        <w:pStyle w:val="ListParagraph"/>
        <w:ind w:left="360"/>
      </w:pPr>
      <w:r>
        <w:t xml:space="preserve">  </w:t>
      </w:r>
    </w:p>
    <w:p w:rsidR="00C1746C" w:rsidRDefault="00C1746C" w:rsidP="00FA2490">
      <w:pPr>
        <w:pStyle w:val="ListParagraph"/>
        <w:ind w:left="360"/>
      </w:pPr>
    </w:p>
    <w:p w:rsidR="00C1746C" w:rsidRDefault="00C1746C" w:rsidP="00C1746C">
      <w:pPr>
        <w:pStyle w:val="ListParagraph"/>
        <w:numPr>
          <w:ilvl w:val="0"/>
          <w:numId w:val="14"/>
        </w:numPr>
      </w:pPr>
      <w:r>
        <w:t xml:space="preserve">We need to first check all REST </w:t>
      </w:r>
      <w:proofErr w:type="spellStart"/>
      <w:r>
        <w:t>EndPoint</w:t>
      </w:r>
      <w:proofErr w:type="spellEnd"/>
      <w:r>
        <w:t xml:space="preserve"> </w:t>
      </w:r>
      <w:r w:rsidR="008405EE">
        <w:t>using POSTMAN</w:t>
      </w:r>
    </w:p>
    <w:p w:rsidR="00C1746C" w:rsidRDefault="00C1746C" w:rsidP="00C1746C">
      <w:pPr>
        <w:pStyle w:val="ListParagraph"/>
        <w:numPr>
          <w:ilvl w:val="0"/>
          <w:numId w:val="14"/>
        </w:numPr>
      </w:pPr>
      <w:r>
        <w:t xml:space="preserve">Call this End Point from Spring Boot Main Application </w:t>
      </w:r>
    </w:p>
    <w:p w:rsidR="00D7425D" w:rsidRDefault="00D7425D" w:rsidP="00FA2490">
      <w:pPr>
        <w:pStyle w:val="ListParagraph"/>
        <w:ind w:left="360"/>
      </w:pPr>
    </w:p>
    <w:p w:rsidR="00591696" w:rsidRPr="00A2727F" w:rsidRDefault="00591696" w:rsidP="00A2727F"/>
    <w:p w:rsidR="00212AE1" w:rsidRDefault="00591696" w:rsidP="00DE7A38">
      <w:pPr>
        <w:pStyle w:val="Heading2"/>
      </w:pPr>
      <w:r>
        <w:t xml:space="preserve">  </w:t>
      </w:r>
    </w:p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P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D7425D" w:rsidRDefault="00D7425D" w:rsidP="00591696"/>
    <w:p w:rsidR="00D7425D" w:rsidRPr="00591696" w:rsidRDefault="00D7425D" w:rsidP="00591696"/>
    <w:p w:rsidR="006E2AA2" w:rsidRPr="00953DB2" w:rsidRDefault="00C1746C" w:rsidP="00953DB2">
      <w:pPr>
        <w:pStyle w:val="MainTitle-Numbered"/>
      </w:pPr>
      <w:bookmarkStart w:id="22" w:name="_Toc30190630"/>
      <w:proofErr w:type="spellStart"/>
      <w:r>
        <w:lastRenderedPageBreak/>
        <w:t>MicroService</w:t>
      </w:r>
      <w:proofErr w:type="spellEnd"/>
      <w:r>
        <w:t xml:space="preserve"> With Eureka &amp; </w:t>
      </w:r>
      <w:r w:rsidR="002215A5" w:rsidRPr="002215A5">
        <w:t>Circuit Breaker Pattern-</w:t>
      </w:r>
      <w:r w:rsidR="002215A5">
        <w:t xml:space="preserve">         </w:t>
      </w:r>
      <w:proofErr w:type="spellStart"/>
      <w:r w:rsidR="002215A5" w:rsidRPr="002215A5">
        <w:rPr>
          <w:bCs/>
        </w:rPr>
        <w:t>Hystrix</w:t>
      </w:r>
      <w:bookmarkEnd w:id="22"/>
      <w:proofErr w:type="spellEnd"/>
    </w:p>
    <w:p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95388B" w:rsidRDefault="002215A5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Eureka &amp; Circuit Breaker Pattern </w:t>
            </w:r>
          </w:p>
        </w:tc>
      </w:tr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95388B" w:rsidRDefault="009A3E17" w:rsidP="00EC5F79">
            <w:pPr>
              <w:pStyle w:val="StylePara"/>
              <w:ind w:left="0"/>
            </w:pPr>
            <w:r>
              <w:t>18</w:t>
            </w:r>
            <w:r w:rsidR="00BA4B57" w:rsidRPr="0095388B">
              <w:t>0 min</w:t>
            </w:r>
            <w:r w:rsidR="000F2C29" w:rsidRPr="0095388B">
              <w:t>utes</w:t>
            </w:r>
          </w:p>
        </w:tc>
      </w:tr>
    </w:tbl>
    <w:p w:rsidR="00EB009B" w:rsidRDefault="00EB009B" w:rsidP="00DE7A38">
      <w:pPr>
        <w:pStyle w:val="Heading2"/>
      </w:pPr>
    </w:p>
    <w:p w:rsidR="009A3E17" w:rsidRDefault="002215A5" w:rsidP="009A3E17">
      <w:bookmarkStart w:id="23" w:name="_Toc448909940"/>
      <w:bookmarkStart w:id="24" w:name="_Toc452123401"/>
      <w:r>
        <w:t xml:space="preserve">Apply Eureka &amp; Circuit Breaker Pattern in Lab1 </w:t>
      </w:r>
    </w:p>
    <w:p w:rsidR="002215A5" w:rsidRDefault="002215A5" w:rsidP="009A3E17"/>
    <w:p w:rsidR="002215A5" w:rsidRDefault="002215A5" w:rsidP="009A3E17">
      <w:r>
        <w:t xml:space="preserve">Configure All your REST End </w:t>
      </w:r>
      <w:proofErr w:type="gramStart"/>
      <w:r>
        <w:t>Point  on</w:t>
      </w:r>
      <w:proofErr w:type="gramEnd"/>
      <w:r>
        <w:t xml:space="preserve"> Eureka &amp; apply Circuit Breaker Pattern (using </w:t>
      </w:r>
      <w:proofErr w:type="spellStart"/>
      <w:r>
        <w:t>Hystrix</w:t>
      </w:r>
      <w:proofErr w:type="spellEnd"/>
      <w:r>
        <w:t>)</w:t>
      </w:r>
    </w:p>
    <w:p w:rsidR="009A3E17" w:rsidRDefault="009A3E17" w:rsidP="009A3E17"/>
    <w:p w:rsidR="009A3E17" w:rsidRDefault="009A3E17" w:rsidP="009A3E17">
      <w:pPr>
        <w:rPr>
          <w:rFonts w:cs="Arial"/>
          <w:color w:val="000000"/>
          <w:szCs w:val="20"/>
        </w:rPr>
      </w:pPr>
    </w:p>
    <w:p w:rsidR="009A3E17" w:rsidRDefault="009A3E17" w:rsidP="009A3E17">
      <w:pPr>
        <w:rPr>
          <w:rFonts w:cs="Arial"/>
          <w:color w:val="000000"/>
          <w:szCs w:val="20"/>
        </w:rPr>
      </w:pP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9A3E17" w:rsidRDefault="009A3E17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9A3E17" w:rsidRPr="009A3E17" w:rsidRDefault="009A3E17" w:rsidP="009A3E17">
      <w:pPr>
        <w:rPr>
          <w:rFonts w:cs="Arial"/>
          <w:color w:val="000000"/>
          <w:szCs w:val="20"/>
        </w:rPr>
      </w:pPr>
    </w:p>
    <w:p w:rsidR="00B27A84" w:rsidRDefault="00B27A84" w:rsidP="00DE7A38">
      <w:pPr>
        <w:pStyle w:val="Heading2"/>
      </w:pPr>
    </w:p>
    <w:p w:rsidR="00B27A84" w:rsidRDefault="00B27A84" w:rsidP="00DE7A38">
      <w:pPr>
        <w:pStyle w:val="Heading2"/>
      </w:pPr>
    </w:p>
    <w:bookmarkEnd w:id="23"/>
    <w:bookmarkEnd w:id="24"/>
    <w:p w:rsidR="009F6859" w:rsidRPr="006E2AA2" w:rsidRDefault="009F6859" w:rsidP="006E2AA2"/>
    <w:p w:rsidR="009F6859" w:rsidRDefault="009F6859" w:rsidP="00AE0F51">
      <w:pPr>
        <w:pStyle w:val="MainTitle"/>
        <w:keepNext/>
      </w:pPr>
      <w:bookmarkStart w:id="25" w:name="_Toc448909942"/>
    </w:p>
    <w:p w:rsidR="00476746" w:rsidRDefault="009F6859" w:rsidP="002215A5">
      <w:pPr>
        <w:pStyle w:val="MainTitle"/>
        <w:keepNext/>
      </w:pPr>
      <w:r>
        <w:t xml:space="preserve"> </w:t>
      </w: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2215A5" w:rsidRPr="00953DB2" w:rsidRDefault="002215A5" w:rsidP="002215A5">
      <w:pPr>
        <w:pStyle w:val="MainTitle-Numbered"/>
      </w:pPr>
      <w:bookmarkStart w:id="26" w:name="_Toc30190631"/>
      <w:proofErr w:type="spellStart"/>
      <w:r>
        <w:lastRenderedPageBreak/>
        <w:t>MicroService</w:t>
      </w:r>
      <w:proofErr w:type="spellEnd"/>
      <w:r>
        <w:t xml:space="preserve"> With Swagger, Actuators, Profiles</w:t>
      </w:r>
      <w:bookmarkEnd w:id="26"/>
      <w:r>
        <w:t xml:space="preserve">  </w:t>
      </w:r>
    </w:p>
    <w:p w:rsidR="002215A5" w:rsidRPr="00A2727F" w:rsidRDefault="002215A5" w:rsidP="002215A5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2215A5" w:rsidRPr="0095388B" w:rsidTr="006A60B8">
        <w:tc>
          <w:tcPr>
            <w:tcW w:w="821" w:type="dxa"/>
            <w:shd w:val="clear" w:color="auto" w:fill="CCCCCC"/>
            <w:vAlign w:val="center"/>
          </w:tcPr>
          <w:p w:rsidR="002215A5" w:rsidRPr="00213687" w:rsidRDefault="002215A5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2215A5" w:rsidRPr="0095388B" w:rsidRDefault="002215A5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2215A5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Swagger, Actuators &amp; profiles </w:t>
            </w:r>
          </w:p>
        </w:tc>
      </w:tr>
      <w:tr w:rsidR="002215A5" w:rsidRPr="0095388B" w:rsidTr="006A60B8">
        <w:tc>
          <w:tcPr>
            <w:tcW w:w="821" w:type="dxa"/>
            <w:shd w:val="clear" w:color="auto" w:fill="CCCCCC"/>
            <w:vAlign w:val="center"/>
          </w:tcPr>
          <w:p w:rsidR="002215A5" w:rsidRPr="00213687" w:rsidRDefault="002215A5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2215A5" w:rsidRPr="0095388B" w:rsidRDefault="002215A5" w:rsidP="006A60B8">
            <w:pPr>
              <w:pStyle w:val="StylePara"/>
              <w:ind w:left="0"/>
            </w:pPr>
            <w:r>
              <w:t>9</w:t>
            </w:r>
            <w:r w:rsidRPr="0095388B">
              <w:t>0 minutes</w:t>
            </w:r>
          </w:p>
        </w:tc>
      </w:tr>
    </w:tbl>
    <w:p w:rsidR="002215A5" w:rsidRDefault="002215A5" w:rsidP="002215A5">
      <w:pPr>
        <w:pStyle w:val="Heading2"/>
      </w:pPr>
    </w:p>
    <w:p w:rsidR="002215A5" w:rsidRDefault="002215A5" w:rsidP="002215A5">
      <w:r>
        <w:t xml:space="preserve">Apply </w:t>
      </w:r>
      <w:r>
        <w:t xml:space="preserve">Swagger, </w:t>
      </w:r>
      <w:r w:rsidRPr="002215A5">
        <w:t>Actuator &amp; Profiles</w:t>
      </w:r>
      <w:r>
        <w:t xml:space="preserve"> in Lab2 </w:t>
      </w:r>
    </w:p>
    <w:p w:rsidR="002215A5" w:rsidRDefault="002215A5" w:rsidP="002215A5"/>
    <w:p w:rsidR="002215A5" w:rsidRDefault="002215A5" w:rsidP="002215A5">
      <w:r>
        <w:t xml:space="preserve">Configure All your REST End Point </w:t>
      </w:r>
      <w:r>
        <w:t xml:space="preserve">with </w:t>
      </w:r>
    </w:p>
    <w:p w:rsidR="002215A5" w:rsidRDefault="002215A5" w:rsidP="002215A5"/>
    <w:p w:rsidR="002215A5" w:rsidRDefault="002215A5" w:rsidP="002215A5">
      <w:pPr>
        <w:pStyle w:val="ListParagraph"/>
        <w:numPr>
          <w:ilvl w:val="0"/>
          <w:numId w:val="15"/>
        </w:numPr>
      </w:pPr>
      <w:r>
        <w:t>With Swagger(do documentation)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Add Logger 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Check all REST End Point health 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Create 2 Profiles dev, prod , Development will use H2 Database &amp; Production will Use </w:t>
      </w:r>
      <w:proofErr w:type="spellStart"/>
      <w:r>
        <w:t>Mysql</w:t>
      </w:r>
      <w:proofErr w:type="spellEnd"/>
      <w:r>
        <w:t xml:space="preserve">  </w:t>
      </w: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Pr="009A3E17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pStyle w:val="Heading2"/>
      </w:pPr>
    </w:p>
    <w:p w:rsidR="002215A5" w:rsidRDefault="002215A5" w:rsidP="002215A5">
      <w:pPr>
        <w:pStyle w:val="Heading2"/>
      </w:pPr>
    </w:p>
    <w:p w:rsidR="002215A5" w:rsidRPr="006E2AA2" w:rsidRDefault="002215A5" w:rsidP="002215A5"/>
    <w:p w:rsidR="002215A5" w:rsidRDefault="002215A5" w:rsidP="002215A5">
      <w:pPr>
        <w:pStyle w:val="MainTitle"/>
        <w:keepNext/>
      </w:pPr>
    </w:p>
    <w:p w:rsidR="002215A5" w:rsidRDefault="002215A5" w:rsidP="002215A5">
      <w:pPr>
        <w:pStyle w:val="MainTitle"/>
        <w:keepNext/>
      </w:pPr>
      <w:r>
        <w:t xml:space="preserve"> </w:t>
      </w:r>
    </w:p>
    <w:p w:rsidR="002215A5" w:rsidRDefault="002215A5" w:rsidP="002215A5">
      <w:pPr>
        <w:pStyle w:val="MainTitle-Numbered"/>
        <w:numPr>
          <w:ilvl w:val="0"/>
          <w:numId w:val="0"/>
        </w:numPr>
      </w:pPr>
    </w:p>
    <w:p w:rsidR="002215A5" w:rsidRDefault="002215A5" w:rsidP="002215A5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D625D0" w:rsidRPr="00953DB2" w:rsidRDefault="00D625D0" w:rsidP="00D625D0">
      <w:pPr>
        <w:pStyle w:val="MainTitle-Numbered"/>
      </w:pPr>
      <w:bookmarkStart w:id="27" w:name="_Toc30190632"/>
      <w:proofErr w:type="spellStart"/>
      <w:r>
        <w:t>MicroService</w:t>
      </w:r>
      <w:proofErr w:type="spellEnd"/>
      <w:r>
        <w:t xml:space="preserve"> With Spring Boot with </w:t>
      </w:r>
      <w:proofErr w:type="spellStart"/>
      <w:r>
        <w:t>Thymeleaf</w:t>
      </w:r>
      <w:bookmarkEnd w:id="27"/>
      <w:proofErr w:type="spellEnd"/>
      <w:r>
        <w:t xml:space="preserve"> </w:t>
      </w:r>
    </w:p>
    <w:p w:rsidR="00D625D0" w:rsidRPr="00A2727F" w:rsidRDefault="00D625D0" w:rsidP="00D625D0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D625D0" w:rsidRPr="0095388B" w:rsidRDefault="00D625D0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D625D0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Spring boot With </w:t>
            </w:r>
            <w:proofErr w:type="spellStart"/>
            <w:r>
              <w:t>Thymeleaf</w:t>
            </w:r>
            <w:proofErr w:type="spellEnd"/>
            <w:r>
              <w:t xml:space="preserve"> </w:t>
            </w:r>
            <w:r>
              <w:t xml:space="preserve"> </w:t>
            </w:r>
          </w:p>
        </w:tc>
      </w:tr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D625D0" w:rsidRPr="0095388B" w:rsidRDefault="00D625D0" w:rsidP="006A60B8">
            <w:pPr>
              <w:pStyle w:val="StylePara"/>
              <w:ind w:left="0"/>
            </w:pPr>
            <w:r>
              <w:t>180</w:t>
            </w:r>
            <w:r w:rsidRPr="0095388B">
              <w:t xml:space="preserve"> minutes</w:t>
            </w:r>
          </w:p>
        </w:tc>
      </w:tr>
    </w:tbl>
    <w:p w:rsidR="00D625D0" w:rsidRDefault="00D625D0" w:rsidP="00D625D0">
      <w:pPr>
        <w:pStyle w:val="Heading2"/>
      </w:pPr>
    </w:p>
    <w:p w:rsidR="00D625D0" w:rsidRDefault="00D625D0" w:rsidP="00D625D0">
      <w:r>
        <w:t xml:space="preserve">Create Spring boot MVC Application with </w:t>
      </w:r>
      <w:proofErr w:type="spellStart"/>
      <w:proofErr w:type="gramStart"/>
      <w:r>
        <w:t>Thymeleaf</w:t>
      </w:r>
      <w:proofErr w:type="spellEnd"/>
      <w:r>
        <w:t xml:space="preserve">  as</w:t>
      </w:r>
      <w:proofErr w:type="gramEnd"/>
      <w:r>
        <w:t xml:space="preserve"> Front end which consumes all REST </w:t>
      </w:r>
      <w:proofErr w:type="spellStart"/>
      <w:r>
        <w:t>EndPoint</w:t>
      </w:r>
      <w:proofErr w:type="spellEnd"/>
      <w:r>
        <w:t xml:space="preserve"> </w:t>
      </w:r>
      <w:r w:rsidR="00181889">
        <w:t xml:space="preserve">. All REST  End Points will be same as Lab 3 </w:t>
      </w:r>
      <w:bookmarkStart w:id="28" w:name="_GoBack"/>
      <w:bookmarkEnd w:id="28"/>
      <w:r w:rsidR="00181889">
        <w:t xml:space="preserve"> </w:t>
      </w:r>
    </w:p>
    <w:p w:rsidR="00D625D0" w:rsidRDefault="00D625D0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D625D0" w:rsidRPr="00953DB2" w:rsidRDefault="00D625D0" w:rsidP="00D625D0">
      <w:pPr>
        <w:pStyle w:val="MainTitle-Numbered"/>
      </w:pPr>
      <w:bookmarkStart w:id="29" w:name="_Toc30190633"/>
      <w:proofErr w:type="spellStart"/>
      <w:r>
        <w:lastRenderedPageBreak/>
        <w:t>MicroService</w:t>
      </w:r>
      <w:proofErr w:type="spellEnd"/>
      <w:r>
        <w:t xml:space="preserve"> With Spring Boot with </w:t>
      </w:r>
      <w:proofErr w:type="spellStart"/>
      <w:r>
        <w:t>Thymeleaf</w:t>
      </w:r>
      <w:proofErr w:type="spellEnd"/>
      <w:r>
        <w:t xml:space="preserve"> </w:t>
      </w:r>
      <w:r>
        <w:t>with Spring Security &amp; Outh2.0</w:t>
      </w:r>
      <w:bookmarkEnd w:id="29"/>
      <w:r>
        <w:t xml:space="preserve"> </w:t>
      </w:r>
    </w:p>
    <w:p w:rsidR="00D625D0" w:rsidRPr="00A2727F" w:rsidRDefault="00D625D0" w:rsidP="00D625D0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D625D0" w:rsidRPr="0095388B" w:rsidRDefault="00D625D0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D625D0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Spring boot With </w:t>
            </w:r>
            <w:proofErr w:type="spellStart"/>
            <w:r>
              <w:t>Thymeleaf</w:t>
            </w:r>
            <w:proofErr w:type="spellEnd"/>
            <w:r>
              <w:t xml:space="preserve"> </w:t>
            </w:r>
            <w:r>
              <w:t xml:space="preserve">,Spring Security &amp; </w:t>
            </w:r>
            <w:proofErr w:type="spellStart"/>
            <w:r>
              <w:t>Outh</w:t>
            </w:r>
            <w:proofErr w:type="spellEnd"/>
            <w:r>
              <w:t xml:space="preserve"> 2.0 </w:t>
            </w:r>
          </w:p>
        </w:tc>
      </w:tr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D625D0" w:rsidRPr="0095388B" w:rsidRDefault="00D625D0" w:rsidP="006A60B8">
            <w:pPr>
              <w:pStyle w:val="StylePara"/>
              <w:ind w:left="0"/>
            </w:pPr>
            <w:r>
              <w:t>180</w:t>
            </w:r>
            <w:r w:rsidRPr="0095388B">
              <w:t xml:space="preserve"> minutes</w:t>
            </w:r>
          </w:p>
        </w:tc>
      </w:tr>
    </w:tbl>
    <w:p w:rsidR="00D625D0" w:rsidRDefault="00D625D0" w:rsidP="00D625D0">
      <w:pPr>
        <w:pStyle w:val="Heading2"/>
      </w:pPr>
    </w:p>
    <w:p w:rsidR="00D625D0" w:rsidRDefault="00D625D0" w:rsidP="00D625D0">
      <w:r>
        <w:t xml:space="preserve">Create Spring boot MVC Application with </w:t>
      </w:r>
      <w:proofErr w:type="spellStart"/>
      <w:proofErr w:type="gramStart"/>
      <w:r>
        <w:t>Thymeleaf</w:t>
      </w:r>
      <w:proofErr w:type="spellEnd"/>
      <w:r>
        <w:t xml:space="preserve">  as</w:t>
      </w:r>
      <w:proofErr w:type="gramEnd"/>
      <w:r>
        <w:t xml:space="preserve"> Front end which consumes all REST </w:t>
      </w:r>
      <w:proofErr w:type="spellStart"/>
      <w:r>
        <w:t>EndPoint</w:t>
      </w:r>
      <w:proofErr w:type="spellEnd"/>
      <w:r>
        <w:t xml:space="preserve"> </w:t>
      </w:r>
      <w:r>
        <w:t xml:space="preserve">. Do Login with </w:t>
      </w:r>
    </w:p>
    <w:p w:rsidR="00D625D0" w:rsidRDefault="00D625D0" w:rsidP="00D625D0"/>
    <w:p w:rsidR="00D625D0" w:rsidRDefault="00D625D0" w:rsidP="00D625D0">
      <w:pPr>
        <w:pStyle w:val="ListParagraph"/>
        <w:numPr>
          <w:ilvl w:val="0"/>
          <w:numId w:val="16"/>
        </w:numPr>
      </w:pPr>
      <w:r>
        <w:t xml:space="preserve">Using Spring Security User Name &amp; Password coming from </w:t>
      </w:r>
      <w:proofErr w:type="spellStart"/>
      <w:r>
        <w:t>MySql</w:t>
      </w:r>
      <w:proofErr w:type="spellEnd"/>
      <w:r>
        <w:t xml:space="preserve"> DB</w:t>
      </w:r>
    </w:p>
    <w:p w:rsidR="00D625D0" w:rsidRDefault="00D625D0" w:rsidP="00D625D0">
      <w:pPr>
        <w:pStyle w:val="ListParagraph"/>
        <w:numPr>
          <w:ilvl w:val="0"/>
          <w:numId w:val="16"/>
        </w:numPr>
      </w:pPr>
      <w:r>
        <w:t xml:space="preserve">Login using </w:t>
      </w:r>
      <w:proofErr w:type="spellStart"/>
      <w:r>
        <w:t>Outh</w:t>
      </w:r>
      <w:proofErr w:type="spellEnd"/>
      <w:r>
        <w:t xml:space="preserve"> 2.0 (either Google or Amazon or </w:t>
      </w:r>
      <w:proofErr w:type="spellStart"/>
      <w:r>
        <w:t>FaceBook</w:t>
      </w:r>
      <w:proofErr w:type="spellEnd"/>
      <w:r>
        <w:t xml:space="preserve"> or GitHub)</w:t>
      </w: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bookmarkEnd w:id="25"/>
    <w:p w:rsidR="00476746" w:rsidRDefault="00476746" w:rsidP="00DE7A38">
      <w:pPr>
        <w:pStyle w:val="MainTitle-Numbered"/>
        <w:numPr>
          <w:ilvl w:val="0"/>
          <w:numId w:val="0"/>
        </w:numPr>
      </w:pPr>
    </w:p>
    <w:sectPr w:rsidR="00476746" w:rsidSect="004611D6">
      <w:headerReference w:type="even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D3" w:rsidRDefault="006035D3" w:rsidP="00753C8A">
      <w:r>
        <w:separator/>
      </w:r>
    </w:p>
  </w:endnote>
  <w:endnote w:type="continuationSeparator" w:id="0">
    <w:p w:rsidR="006035D3" w:rsidRDefault="006035D3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181889">
      <w:rPr>
        <w:rFonts w:cs="Arial"/>
        <w:b/>
        <w:noProof/>
        <w:sz w:val="16"/>
        <w:szCs w:val="16"/>
        <w:lang w:val="fr-FR" w:eastAsia="fr-FR"/>
      </w:rPr>
      <w:t>9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181889">
      <w:rPr>
        <w:rFonts w:cs="Arial"/>
        <w:noProof/>
        <w:sz w:val="16"/>
        <w:szCs w:val="16"/>
        <w:lang w:val="fr-FR" w:eastAsia="fr-FR"/>
      </w:rPr>
      <w:t>10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D3" w:rsidRDefault="006035D3" w:rsidP="00753C8A">
      <w:r>
        <w:separator/>
      </w:r>
    </w:p>
  </w:footnote>
  <w:footnote w:type="continuationSeparator" w:id="0">
    <w:p w:rsidR="006035D3" w:rsidRDefault="006035D3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6D6424" w:rsidRDefault="006D6424" w:rsidP="006D6424">
    <w:pPr>
      <w:tabs>
        <w:tab w:val="left" w:pos="8505"/>
        <w:tab w:val="left" w:pos="9639"/>
      </w:tabs>
      <w:spacing w:before="300" w:after="720"/>
      <w:rPr>
        <w:rFonts w:cs="Arial"/>
        <w:iCs/>
        <w:smallCaps/>
        <w:color w:val="909090"/>
        <w:sz w:val="24"/>
        <w:lang w:eastAsia="fr-FR"/>
      </w:rPr>
    </w:pPr>
    <w:r>
      <w:t xml:space="preserve">                                                                               </w:t>
    </w:r>
    <w:r w:rsidRPr="006D6424">
      <w:t>Micro Services For JEE</w:t>
    </w:r>
    <w:r w:rsidRPr="006D6424">
      <w:rPr>
        <w:rFonts w:cs="Arial"/>
        <w:iCs/>
        <w:smallCaps/>
        <w:color w:val="909090"/>
        <w:sz w:val="24"/>
        <w:lang w:eastAsia="fr-FR"/>
      </w:rPr>
      <w:t xml:space="preserve"> </w:t>
    </w:r>
    <w:r w:rsidR="00FD4AF5" w:rsidRPr="006D6424">
      <w:rPr>
        <w:rFonts w:cs="Arial"/>
        <w:iCs/>
        <w:smallCaps/>
        <w:color w:val="909090"/>
        <w:sz w:val="24"/>
        <w:lang w:eastAsia="fr-FR"/>
      </w:rPr>
      <w:t>For JEE 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19A"/>
    <w:multiLevelType w:val="hybridMultilevel"/>
    <w:tmpl w:val="86863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1256"/>
    <w:multiLevelType w:val="hybridMultilevel"/>
    <w:tmpl w:val="8AF8B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B401D8"/>
    <w:multiLevelType w:val="hybridMultilevel"/>
    <w:tmpl w:val="4806A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3"/>
  </w:num>
  <w:num w:numId="5">
    <w:abstractNumId w:val="12"/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  <w:num w:numId="12">
    <w:abstractNumId w:val="15"/>
  </w:num>
  <w:num w:numId="13">
    <w:abstractNumId w:val="7"/>
  </w:num>
  <w:num w:numId="14">
    <w:abstractNumId w:val="5"/>
  </w:num>
  <w:num w:numId="15">
    <w:abstractNumId w:val="0"/>
  </w:num>
  <w:num w:numId="1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1889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15A5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35D3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6424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4CF2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D3E2E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05EE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72254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1746C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25D0"/>
    <w:rsid w:val="00D6574A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DE7A38"/>
    <w:pPr>
      <w:keepNext/>
      <w:spacing w:line="360" w:lineRule="auto"/>
      <w:outlineLvl w:val="1"/>
    </w:pPr>
    <w:rPr>
      <w:rFonts w:cs="Arial"/>
      <w:b/>
      <w:bCs/>
      <w:i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 w:val="0"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 w:val="0"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2" ma:contentTypeDescription="Create a new document." ma:contentTypeScope="" ma:versionID="db045e7d1992db9cfc8b663ee4dda2d2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a2bd43f3c01a0467341ff5ba4dd99e21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26bed2a0-a239-4228-bd8e-b46f54fc12da">Lab book</Material_x0020_Type>
    <_Version xmlns="http://schemas.microsoft.com/sharepoint/v3/fields" xsi:nil="true"/>
    <_DCDateModified xmlns="http://schemas.microsoft.com/sharepoint/v3/fields" xsi:nil="true"/>
    <Level xmlns="26bed2a0-a239-4228-bd8e-b46f54fc12da">L1</Level>
    <Category xmlns="26bed2a0-a239-4228-bd8e-b46f54fc12da">Module Artifact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99472-383B-4480-8778-B983D7D7F959}"/>
</file>

<file path=customXml/itemProps2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3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AC4EE3C-F237-4D48-B852-CE46BEBD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3047</TotalTime>
  <Pages>10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5206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62</cp:revision>
  <cp:lastPrinted>2008-09-20T07:53:00Z</cp:lastPrinted>
  <dcterms:created xsi:type="dcterms:W3CDTF">2016-05-16T05:33:00Z</dcterms:created>
  <dcterms:modified xsi:type="dcterms:W3CDTF">2020-01-17T16:29:00Z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