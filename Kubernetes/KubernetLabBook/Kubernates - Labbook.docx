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11" w:rsidRPr="0048311D" w:rsidRDefault="003C6611" w:rsidP="00A2727F">
      <w:pPr>
        <w:pStyle w:val="DocTitle"/>
        <w:rPr>
          <w:rFonts w:cs="Arial"/>
        </w:rPr>
      </w:pPr>
    </w:p>
    <w:p w:rsidR="003C6611" w:rsidRPr="0048311D" w:rsidRDefault="003C6611" w:rsidP="00A2727F">
      <w:pPr>
        <w:pStyle w:val="DocTitle"/>
        <w:rPr>
          <w:rFonts w:cs="Arial"/>
        </w:rPr>
      </w:pPr>
    </w:p>
    <w:p w:rsidR="003C6611" w:rsidRPr="0048311D" w:rsidRDefault="003C6611" w:rsidP="00A2727F">
      <w:pPr>
        <w:pStyle w:val="DocTitle"/>
        <w:rPr>
          <w:rFonts w:cs="Arial"/>
        </w:rPr>
      </w:pPr>
    </w:p>
    <w:p w:rsidR="003C6611" w:rsidRPr="0048311D" w:rsidRDefault="003C6611" w:rsidP="00A2727F">
      <w:pPr>
        <w:pStyle w:val="DocTitle"/>
        <w:rPr>
          <w:rFonts w:cs="Arial"/>
        </w:rPr>
      </w:pPr>
    </w:p>
    <w:p w:rsidR="00302304" w:rsidRPr="0048311D" w:rsidRDefault="00831085" w:rsidP="00A2727F">
      <w:pPr>
        <w:pStyle w:val="DocTitle"/>
        <w:rPr>
          <w:rFonts w:cs="Arial"/>
        </w:rPr>
      </w:pPr>
      <w:r>
        <w:rPr>
          <w:rFonts w:cs="Arial"/>
        </w:rPr>
        <w:t>Kubernetes</w:t>
      </w:r>
    </w:p>
    <w:p w:rsidR="00302304" w:rsidRPr="0048311D" w:rsidRDefault="00302304" w:rsidP="00A2727F">
      <w:pPr>
        <w:pStyle w:val="DocTitle"/>
        <w:rPr>
          <w:rFonts w:cs="Arial"/>
        </w:rPr>
      </w:pPr>
      <w:r w:rsidRPr="0048311D">
        <w:rPr>
          <w:rFonts w:cs="Arial"/>
        </w:rPr>
        <w:t xml:space="preserve">Lab </w:t>
      </w:r>
      <w:r w:rsidR="00771759" w:rsidRPr="0048311D">
        <w:rPr>
          <w:rFonts w:cs="Arial"/>
        </w:rPr>
        <w:t>Book</w:t>
      </w:r>
    </w:p>
    <w:p w:rsidR="002E33F5" w:rsidRPr="0048311D" w:rsidRDefault="002E33F5" w:rsidP="00302304">
      <w:pPr>
        <w:spacing w:before="120" w:after="120"/>
        <w:ind w:left="720" w:right="1700"/>
        <w:rPr>
          <w:rFonts w:cs="Arial"/>
          <w:szCs w:val="20"/>
        </w:rPr>
      </w:pPr>
    </w:p>
    <w:p w:rsidR="002E33F5" w:rsidRPr="0048311D" w:rsidRDefault="002E33F5" w:rsidP="00302304">
      <w:pPr>
        <w:spacing w:before="120" w:after="120"/>
        <w:ind w:left="720" w:right="1700"/>
        <w:rPr>
          <w:rFonts w:cs="Arial"/>
          <w:szCs w:val="20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07579E" w:rsidRPr="0048311D" w:rsidRDefault="0007579E" w:rsidP="001F1953">
      <w:pPr>
        <w:pStyle w:val="StyleCandaraRight118Before6ptAfter6pt"/>
        <w:rPr>
          <w:rFonts w:ascii="Arial" w:hAnsi="Arial" w:cs="Arial"/>
        </w:rPr>
      </w:pPr>
    </w:p>
    <w:p w:rsidR="0007579E" w:rsidRPr="0048311D" w:rsidRDefault="0007579E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pStyle w:val="StyleCandaraRight118Before6ptAfter6pt"/>
        <w:rPr>
          <w:rFonts w:ascii="Arial" w:hAnsi="Arial" w:cs="Arial"/>
        </w:rPr>
      </w:pPr>
    </w:p>
    <w:p w:rsidR="002E33F5" w:rsidRPr="0048311D" w:rsidRDefault="002E33F5" w:rsidP="001F1953">
      <w:pPr>
        <w:rPr>
          <w:rFonts w:cs="Arial"/>
        </w:rPr>
      </w:pPr>
    </w:p>
    <w:p w:rsidR="00302304" w:rsidRPr="0048311D" w:rsidRDefault="00302304" w:rsidP="001F1953">
      <w:pPr>
        <w:rPr>
          <w:rFonts w:cs="Arial"/>
        </w:rPr>
      </w:pPr>
    </w:p>
    <w:p w:rsidR="001F1953" w:rsidRPr="0048311D" w:rsidRDefault="006B1DFE" w:rsidP="001F1953">
      <w:pPr>
        <w:rPr>
          <w:rFonts w:cs="Arial"/>
        </w:rPr>
      </w:pPr>
      <w:r w:rsidRPr="0048311D">
        <w:rPr>
          <w:rFonts w:cs="Arial"/>
        </w:rPr>
        <w:br w:type="page"/>
      </w:r>
    </w:p>
    <w:p w:rsidR="00466116" w:rsidRPr="0048311D" w:rsidRDefault="005352E3" w:rsidP="00A2727F">
      <w:pPr>
        <w:pStyle w:val="DocTitle"/>
        <w:jc w:val="left"/>
        <w:rPr>
          <w:rFonts w:cs="Arial"/>
        </w:rPr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48311D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F5DD9" w:rsidRPr="0048311D" w:rsidRDefault="00DF5DD9" w:rsidP="00A2727F">
      <w:pPr>
        <w:pStyle w:val="DocTitle"/>
        <w:jc w:val="left"/>
        <w:rPr>
          <w:rFonts w:cs="Arial"/>
        </w:rPr>
      </w:pPr>
    </w:p>
    <w:p w:rsidR="006745B8" w:rsidRDefault="00242CAE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r w:rsidRPr="0048311D">
        <w:rPr>
          <w:rFonts w:cs="Arial"/>
          <w:b/>
          <w:i w:val="0"/>
        </w:rPr>
        <w:fldChar w:fldCharType="begin"/>
      </w:r>
      <w:r w:rsidR="00F72936" w:rsidRPr="0048311D">
        <w:rPr>
          <w:rFonts w:cs="Arial"/>
          <w:b/>
          <w:i w:val="0"/>
        </w:rPr>
        <w:instrText xml:space="preserve"> TOC \o "1-3" \h \z \u </w:instrText>
      </w:r>
      <w:r w:rsidRPr="0048311D">
        <w:rPr>
          <w:rFonts w:cs="Arial"/>
          <w:b/>
          <w:i w:val="0"/>
        </w:rPr>
        <w:fldChar w:fldCharType="separate"/>
      </w:r>
      <w:hyperlink w:anchor="_Toc69726987" w:history="1">
        <w:r w:rsidR="006745B8" w:rsidRPr="00D61295">
          <w:rPr>
            <w:rStyle w:val="Hyperlink"/>
            <w:rFonts w:cs="Arial"/>
            <w:noProof/>
          </w:rPr>
          <w:t>Getting Started</w:t>
        </w:r>
        <w:r w:rsidR="006745B8">
          <w:rPr>
            <w:noProof/>
            <w:webHidden/>
          </w:rPr>
          <w:tab/>
        </w:r>
        <w:r w:rsidR="006745B8">
          <w:rPr>
            <w:noProof/>
            <w:webHidden/>
          </w:rPr>
          <w:fldChar w:fldCharType="begin"/>
        </w:r>
        <w:r w:rsidR="006745B8">
          <w:rPr>
            <w:noProof/>
            <w:webHidden/>
          </w:rPr>
          <w:instrText xml:space="preserve"> PAGEREF _Toc69726987 \h </w:instrText>
        </w:r>
        <w:r w:rsidR="006745B8">
          <w:rPr>
            <w:noProof/>
            <w:webHidden/>
          </w:rPr>
        </w:r>
        <w:r w:rsidR="006745B8">
          <w:rPr>
            <w:noProof/>
            <w:webHidden/>
          </w:rPr>
          <w:fldChar w:fldCharType="separate"/>
        </w:r>
        <w:r w:rsidR="006745B8">
          <w:rPr>
            <w:noProof/>
            <w:webHidden/>
          </w:rPr>
          <w:t>3</w:t>
        </w:r>
        <w:r w:rsidR="006745B8">
          <w:rPr>
            <w:noProof/>
            <w:webHidden/>
          </w:rPr>
          <w:fldChar w:fldCharType="end"/>
        </w:r>
      </w:hyperlink>
    </w:p>
    <w:p w:rsidR="006745B8" w:rsidRDefault="006745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88" w:history="1">
        <w:r w:rsidRPr="00D6129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89" w:history="1">
        <w:r w:rsidRPr="00D61295">
          <w:rPr>
            <w:rStyle w:val="Hyperlink"/>
            <w:noProof/>
          </w:rPr>
          <w:t>Setup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0" w:history="1">
        <w:r w:rsidRPr="00D61295">
          <w:rPr>
            <w:rStyle w:val="Hyperlink"/>
            <w:noProof/>
          </w:rPr>
          <w:t>Learning 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1" w:history="1">
        <w:r w:rsidRPr="00D61295">
          <w:rPr>
            <w:rStyle w:val="Hyperlink"/>
            <w:b/>
            <w:noProof/>
          </w:rPr>
          <w:t>Lab1</w:t>
        </w:r>
        <w:r w:rsidRPr="00D61295">
          <w:rPr>
            <w:rStyle w:val="Hyperlink"/>
            <w:noProof/>
          </w:rPr>
          <w:t xml:space="preserve"> - Create Kubernetes Cluster with 2 worker nodes as per the demo given in the   installation file.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2" w:history="1">
        <w:r w:rsidRPr="00D61295">
          <w:rPr>
            <w:rStyle w:val="Hyperlink"/>
            <w:b/>
            <w:noProof/>
          </w:rPr>
          <w:t>Lab2</w:t>
        </w:r>
        <w:r w:rsidRPr="00D61295">
          <w:rPr>
            <w:rStyle w:val="Hyperlink"/>
            <w:noProof/>
          </w:rPr>
          <w:t xml:space="preserve"> - Create pod having MySQL  8 container using your Docker hub account in kubernetes. And create   a “Product Table with prod_id, prod_name and prod_price with 3 record inserted inside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3" w:history="1">
        <w:r w:rsidRPr="00D61295">
          <w:rPr>
            <w:rStyle w:val="Hyperlink"/>
            <w:b/>
            <w:noProof/>
          </w:rPr>
          <w:t xml:space="preserve">Lab3 </w:t>
        </w:r>
        <w:r w:rsidRPr="00D61295">
          <w:rPr>
            <w:rStyle w:val="Hyperlink"/>
            <w:noProof/>
          </w:rPr>
          <w:t>- Create a simple spring boot miroservice application which has Product class with {prodId, prodName, and prodPrice}. Create Product object as follows. Product prod1=new Product(“p01”,”Mobile”,50000); Deploy this miroservice in kubernetes and display above product information from browser</w:t>
        </w:r>
        <w:r w:rsidRPr="00D61295">
          <w:rPr>
            <w:rStyle w:val="Hyperlink"/>
            <w:b/>
            <w:noProof/>
          </w:rPr>
          <w:t>. Note: Use Node port service 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4" w:history="1">
        <w:r w:rsidRPr="00D61295">
          <w:rPr>
            <w:rStyle w:val="Hyperlink"/>
            <w:noProof/>
          </w:rPr>
          <w:t>Extra Labs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5B8" w:rsidRDefault="006745B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69726995" w:history="1">
        <w:r w:rsidRPr="00D61295">
          <w:rPr>
            <w:rStyle w:val="Hyperlink"/>
            <w:noProof/>
          </w:rPr>
          <w:t>Lab4 –Connect MySQL from Lab2 with Spring Boot of Lab 3 to get the product details from MySQL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722" w:rsidRPr="0048311D" w:rsidRDefault="00242CAE">
      <w:pPr>
        <w:rPr>
          <w:rFonts w:cs="Arial"/>
        </w:rPr>
      </w:pPr>
      <w:r w:rsidRPr="0048311D">
        <w:rPr>
          <w:rFonts w:cs="Arial"/>
          <w:b/>
          <w:i/>
        </w:rPr>
        <w:fldChar w:fldCharType="end"/>
      </w:r>
    </w:p>
    <w:p w:rsidR="00B915C9" w:rsidRPr="0048311D" w:rsidRDefault="00B915C9" w:rsidP="00EB009B">
      <w:pPr>
        <w:rPr>
          <w:rFonts w:cs="Arial"/>
        </w:rPr>
      </w:pPr>
    </w:p>
    <w:p w:rsidR="00B915C9" w:rsidRPr="0048311D" w:rsidRDefault="00B915C9" w:rsidP="00EB009B">
      <w:pPr>
        <w:rPr>
          <w:rFonts w:cs="Arial"/>
        </w:rPr>
      </w:pPr>
    </w:p>
    <w:p w:rsidR="00B915C9" w:rsidRPr="0048311D" w:rsidRDefault="00B915C9" w:rsidP="00EB009B">
      <w:pPr>
        <w:rPr>
          <w:rFonts w:cs="Arial"/>
        </w:rPr>
      </w:pPr>
    </w:p>
    <w:p w:rsidR="00B915C9" w:rsidRPr="0048311D" w:rsidRDefault="00B915C9" w:rsidP="00EB009B">
      <w:pPr>
        <w:rPr>
          <w:rFonts w:cs="Arial"/>
        </w:rPr>
      </w:pPr>
    </w:p>
    <w:p w:rsidR="0026348A" w:rsidRPr="0048311D" w:rsidRDefault="002A7A4F" w:rsidP="00010742">
      <w:pPr>
        <w:pStyle w:val="MainTitle"/>
        <w:rPr>
          <w:rFonts w:cs="Arial"/>
        </w:rPr>
      </w:pPr>
      <w:r w:rsidRPr="0048311D">
        <w:rPr>
          <w:rFonts w:cs="Arial"/>
        </w:rPr>
        <w:br w:type="page"/>
      </w:r>
      <w:bookmarkStart w:id="9" w:name="_Toc69726987"/>
      <w:r w:rsidR="0026348A" w:rsidRPr="0048311D">
        <w:rPr>
          <w:rFonts w:cs="Arial"/>
        </w:rPr>
        <w:lastRenderedPageBreak/>
        <w:t>Getting Started</w:t>
      </w:r>
      <w:bookmarkEnd w:id="9"/>
    </w:p>
    <w:p w:rsidR="00845D19" w:rsidRPr="0048311D" w:rsidRDefault="001B55F0" w:rsidP="00010742">
      <w:pPr>
        <w:pStyle w:val="Heading2"/>
      </w:pPr>
      <w:bookmarkStart w:id="10" w:name="_Toc69726988"/>
      <w:r w:rsidRPr="0048311D">
        <w:t>Overview</w:t>
      </w:r>
      <w:bookmarkEnd w:id="10"/>
    </w:p>
    <w:p w:rsidR="0064321B" w:rsidRPr="0048311D" w:rsidRDefault="0064321B" w:rsidP="002A7A4F">
      <w:pPr>
        <w:rPr>
          <w:rFonts w:cs="Arial"/>
        </w:rPr>
      </w:pPr>
      <w:r w:rsidRPr="0048311D">
        <w:rPr>
          <w:rFonts w:cs="Arial"/>
        </w:rPr>
        <w:t>This lab book is a guided tour for lea</w:t>
      </w:r>
      <w:r w:rsidR="00EF466C" w:rsidRPr="0048311D">
        <w:rPr>
          <w:rFonts w:cs="Arial"/>
        </w:rPr>
        <w:t>r</w:t>
      </w:r>
      <w:r w:rsidRPr="0048311D">
        <w:rPr>
          <w:rFonts w:cs="Arial"/>
        </w:rPr>
        <w:t xml:space="preserve">ning </w:t>
      </w:r>
      <w:r w:rsidR="00831085">
        <w:rPr>
          <w:rFonts w:cs="Arial"/>
        </w:rPr>
        <w:t>Kubernetes</w:t>
      </w:r>
      <w:r w:rsidRPr="0048311D">
        <w:rPr>
          <w:rFonts w:cs="Arial"/>
        </w:rPr>
        <w:t xml:space="preserve">. It comprises To Do’ assignments. </w:t>
      </w:r>
    </w:p>
    <w:p w:rsidR="00437871" w:rsidRPr="0048311D" w:rsidRDefault="00437871" w:rsidP="00A2727F">
      <w:pPr>
        <w:rPr>
          <w:rFonts w:cs="Arial"/>
        </w:rPr>
      </w:pPr>
    </w:p>
    <w:p w:rsidR="00207DD9" w:rsidRPr="0048311D" w:rsidRDefault="00207DD9" w:rsidP="00010742">
      <w:pPr>
        <w:pStyle w:val="Heading2"/>
      </w:pPr>
      <w:bookmarkStart w:id="11" w:name="_Toc12394316"/>
      <w:bookmarkStart w:id="12" w:name="_Toc136055301"/>
      <w:bookmarkStart w:id="13" w:name="_Toc69726989"/>
      <w:r w:rsidRPr="0048311D">
        <w:t>Setup Checklist</w:t>
      </w:r>
      <w:bookmarkEnd w:id="11"/>
      <w:bookmarkEnd w:id="12"/>
      <w:bookmarkEnd w:id="13"/>
    </w:p>
    <w:p w:rsidR="00207DD9" w:rsidRPr="0048311D" w:rsidRDefault="00207DD9" w:rsidP="002A7A4F">
      <w:pPr>
        <w:rPr>
          <w:rFonts w:cs="Arial"/>
        </w:rPr>
      </w:pPr>
      <w:r w:rsidRPr="0048311D">
        <w:rPr>
          <w:rFonts w:cs="Arial"/>
        </w:rPr>
        <w:t>Here is what is expected on your machine in order for the lab to work.</w:t>
      </w:r>
    </w:p>
    <w:p w:rsidR="002A7A4F" w:rsidRPr="0048311D" w:rsidRDefault="002A7A4F" w:rsidP="00A2727F">
      <w:pPr>
        <w:rPr>
          <w:rFonts w:cs="Arial"/>
        </w:rPr>
      </w:pPr>
    </w:p>
    <w:p w:rsidR="00207DD9" w:rsidRPr="0048311D" w:rsidRDefault="00207DD9" w:rsidP="0077646D">
      <w:pPr>
        <w:rPr>
          <w:rStyle w:val="StyleNormalBold"/>
          <w:rFonts w:cs="Arial"/>
        </w:rPr>
      </w:pPr>
      <w:r w:rsidRPr="0048311D">
        <w:rPr>
          <w:rStyle w:val="StyleNormalBold"/>
          <w:rFonts w:cs="Arial"/>
        </w:rPr>
        <w:t>Minimum System Requirements</w:t>
      </w:r>
    </w:p>
    <w:p w:rsidR="00207DD9" w:rsidRPr="0048311D" w:rsidRDefault="00831085" w:rsidP="002A7A4F">
      <w:pPr>
        <w:pStyle w:val="StylePara-unlistedbullets"/>
        <w:rPr>
          <w:rFonts w:cs="Arial"/>
        </w:rPr>
      </w:pPr>
      <w:r>
        <w:rPr>
          <w:rFonts w:cs="Arial"/>
        </w:rPr>
        <w:t>AWS Unix Machin with Docker installed on it</w:t>
      </w:r>
    </w:p>
    <w:p w:rsidR="00BC1E4F" w:rsidRPr="0048311D" w:rsidRDefault="00BC1E4F" w:rsidP="00010742">
      <w:pPr>
        <w:pStyle w:val="Heading2"/>
      </w:pPr>
      <w:bookmarkStart w:id="14" w:name="_Toc69726990"/>
      <w:r w:rsidRPr="0048311D">
        <w:t>Learning More</w:t>
      </w:r>
      <w:bookmarkEnd w:id="14"/>
      <w:r w:rsidRPr="0048311D">
        <w:t xml:space="preserve"> </w:t>
      </w:r>
    </w:p>
    <w:p w:rsidR="003105C6" w:rsidRPr="0048311D" w:rsidRDefault="00831085" w:rsidP="00BF0D36">
      <w:pPr>
        <w:pStyle w:val="StylePara-unlistedbullets"/>
        <w:rPr>
          <w:rFonts w:cs="Arial"/>
        </w:rPr>
      </w:pPr>
      <w:r w:rsidRPr="00831085">
        <w:t>https://kubernetes.io/docs/home/</w:t>
      </w:r>
      <w:hyperlink r:id="rId11" w:history="1">
        <w:r w:rsidR="008D609E" w:rsidRPr="0048311D">
          <w:rPr>
            <w:rStyle w:val="Hyperlink"/>
            <w:rFonts w:cs="Arial"/>
          </w:rPr>
          <w:t>/</w:t>
        </w:r>
      </w:hyperlink>
    </w:p>
    <w:p w:rsidR="006C7149" w:rsidRDefault="000E17CE" w:rsidP="007961E0">
      <w:pPr>
        <w:pStyle w:val="MainTitle-Numbered"/>
      </w:pPr>
      <w:bookmarkStart w:id="15" w:name="_Toc69726991"/>
      <w:r>
        <w:rPr>
          <w:b/>
        </w:rPr>
        <w:t>L</w:t>
      </w:r>
      <w:r w:rsidR="007961E0" w:rsidRPr="005E491F">
        <w:rPr>
          <w:b/>
        </w:rPr>
        <w:t>ab1</w:t>
      </w:r>
      <w:r w:rsidR="007961E0">
        <w:t xml:space="preserve"> - </w:t>
      </w:r>
      <w:r w:rsidR="00A57070" w:rsidRPr="005C0E90">
        <w:t xml:space="preserve">Create Kubernetes Cluster with 2 worker nodes as per the demo given </w:t>
      </w:r>
      <w:r w:rsidR="005C0E90" w:rsidRPr="005C0E90">
        <w:t>in the</w:t>
      </w:r>
      <w:r w:rsidR="00A57070" w:rsidRPr="005C0E90">
        <w:t xml:space="preserve">   </w:t>
      </w:r>
      <w:r w:rsidR="005C0E90" w:rsidRPr="005C0E90">
        <w:t>installation file</w:t>
      </w:r>
      <w:r w:rsidR="00A57070" w:rsidRPr="005C0E90">
        <w:t>.</w:t>
      </w:r>
      <w:bookmarkEnd w:id="15"/>
    </w:p>
    <w:p w:rsidR="005C0E90" w:rsidRDefault="007961E0" w:rsidP="007961E0">
      <w:pPr>
        <w:pStyle w:val="MainTitle-Numbered"/>
      </w:pPr>
      <w:bookmarkStart w:id="16" w:name="_Toc69726992"/>
      <w:r w:rsidRPr="005E491F">
        <w:rPr>
          <w:b/>
        </w:rPr>
        <w:t>Lab2</w:t>
      </w:r>
      <w:r>
        <w:t xml:space="preserve"> - </w:t>
      </w:r>
      <w:r w:rsidR="00F07D63">
        <w:t>Create pod having MySQL  8 container using your Docker hub account in kubernetes. And create   a “Product Table with prod_id, prod_</w:t>
      </w:r>
      <w:r>
        <w:t>name and</w:t>
      </w:r>
      <w:r w:rsidR="00F07D63">
        <w:t xml:space="preserve"> prod_price with 3 record inserted inside it.</w:t>
      </w:r>
      <w:bookmarkEnd w:id="16"/>
    </w:p>
    <w:p w:rsidR="009C5F41" w:rsidRPr="00990D78" w:rsidRDefault="009C5F41" w:rsidP="007961E0">
      <w:pPr>
        <w:pStyle w:val="MainTitle-Numbered"/>
        <w:rPr>
          <w:b/>
        </w:rPr>
      </w:pPr>
      <w:bookmarkStart w:id="17" w:name="_Toc69726993"/>
      <w:r w:rsidRPr="007961E0">
        <w:rPr>
          <w:b/>
        </w:rPr>
        <w:t>Lab3</w:t>
      </w:r>
      <w:r w:rsidR="007961E0" w:rsidRPr="007961E0">
        <w:rPr>
          <w:b/>
        </w:rPr>
        <w:t xml:space="preserve"> </w:t>
      </w:r>
      <w:r w:rsidR="007961E0">
        <w:t xml:space="preserve">- </w:t>
      </w:r>
      <w:r w:rsidR="00F07D63">
        <w:t>C</w:t>
      </w:r>
      <w:r w:rsidR="00B90E9C">
        <w:t xml:space="preserve">reate a </w:t>
      </w:r>
      <w:r w:rsidR="00F07D63">
        <w:t xml:space="preserve">simple spring boot </w:t>
      </w:r>
      <w:r>
        <w:t>miroservice application</w:t>
      </w:r>
      <w:r w:rsidR="00F07D63">
        <w:t xml:space="preserve"> whic</w:t>
      </w:r>
      <w:r>
        <w:t>h</w:t>
      </w:r>
      <w:r w:rsidR="00B90E9C">
        <w:t xml:space="preserve"> has Product class with {prodId, prodName, and prodPrice}</w:t>
      </w:r>
      <w:r w:rsidR="007961E0">
        <w:t xml:space="preserve">. </w:t>
      </w:r>
      <w:r>
        <w:t>Create Product object as follows.</w:t>
      </w:r>
      <w:r w:rsidR="007961E0">
        <w:t xml:space="preserve"> </w:t>
      </w:r>
      <w:r>
        <w:t>Product prod1=new Product(“p01”,”Mobile”,50000);</w:t>
      </w:r>
      <w:r w:rsidR="007961E0">
        <w:t xml:space="preserve"> </w:t>
      </w:r>
      <w:r>
        <w:t xml:space="preserve">Deploy this miroservice in kubernetes and </w:t>
      </w:r>
      <w:r w:rsidR="00AA1F14">
        <w:t>display above</w:t>
      </w:r>
      <w:r>
        <w:t xml:space="preserve"> product information from browser</w:t>
      </w:r>
      <w:r w:rsidRPr="00990D78">
        <w:rPr>
          <w:b/>
        </w:rPr>
        <w:t>.</w:t>
      </w:r>
      <w:r w:rsidR="00990D78">
        <w:rPr>
          <w:b/>
        </w:rPr>
        <w:t xml:space="preserve"> </w:t>
      </w:r>
      <w:r w:rsidRPr="00990D78">
        <w:rPr>
          <w:b/>
        </w:rPr>
        <w:t xml:space="preserve">Note: Use </w:t>
      </w:r>
      <w:r w:rsidR="007961E0" w:rsidRPr="00990D78">
        <w:rPr>
          <w:b/>
        </w:rPr>
        <w:t>Node port</w:t>
      </w:r>
      <w:r w:rsidRPr="00990D78">
        <w:rPr>
          <w:b/>
        </w:rPr>
        <w:t xml:space="preserve"> service here</w:t>
      </w:r>
      <w:bookmarkEnd w:id="17"/>
      <w:r w:rsidRPr="00990D78">
        <w:rPr>
          <w:b/>
        </w:rPr>
        <w:t xml:space="preserve"> </w:t>
      </w:r>
    </w:p>
    <w:p w:rsidR="00045FC6" w:rsidRDefault="00990D78" w:rsidP="00045FC6">
      <w:pPr>
        <w:pStyle w:val="MainTitle-Numbered"/>
        <w:rPr>
          <w:b/>
        </w:rPr>
      </w:pPr>
      <w:bookmarkStart w:id="18" w:name="_Toc69726994"/>
      <w:r w:rsidRPr="006745B8">
        <w:rPr>
          <w:b/>
        </w:rPr>
        <w:t>Extra Labs</w:t>
      </w:r>
      <w:bookmarkStart w:id="19" w:name="_Toc69726995"/>
      <w:bookmarkEnd w:id="18"/>
    </w:p>
    <w:p w:rsidR="00990D78" w:rsidRDefault="00990D78" w:rsidP="00045FC6">
      <w:pPr>
        <w:pStyle w:val="MainTitle-Numbered"/>
        <w:ind w:firstLine="720"/>
      </w:pPr>
      <w:bookmarkStart w:id="20" w:name="_GoBack"/>
      <w:bookmarkEnd w:id="20"/>
      <w:r w:rsidRPr="006745B8">
        <w:rPr>
          <w:b/>
        </w:rPr>
        <w:t>Lab4</w:t>
      </w:r>
      <w:r>
        <w:t xml:space="preserve"> –Connect MySQL from Lab2 with Spring Boot of Lab 3 to get the product details from MySQL table</w:t>
      </w:r>
      <w:bookmarkEnd w:id="19"/>
    </w:p>
    <w:p w:rsidR="00990D78" w:rsidRPr="007961E0" w:rsidRDefault="00990D78" w:rsidP="007961E0">
      <w:pPr>
        <w:pStyle w:val="MainTitle-Numbered"/>
      </w:pPr>
    </w:p>
    <w:p w:rsidR="007961E0" w:rsidRPr="005C0E90" w:rsidRDefault="007961E0" w:rsidP="007961E0">
      <w:pPr>
        <w:pStyle w:val="MainTitle-Numbered"/>
      </w:pPr>
    </w:p>
    <w:sectPr w:rsidR="007961E0" w:rsidRPr="005C0E90" w:rsidSect="004611D6">
      <w:headerReference w:type="even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91B" w:rsidRDefault="00A2591B" w:rsidP="00753C8A">
      <w:r>
        <w:separator/>
      </w:r>
    </w:p>
  </w:endnote>
  <w:endnote w:type="continuationSeparator" w:id="0">
    <w:p w:rsidR="00A2591B" w:rsidRDefault="00A2591B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91B" w:rsidRDefault="00A2591B" w:rsidP="00753C8A">
      <w:r>
        <w:separator/>
      </w:r>
    </w:p>
  </w:footnote>
  <w:footnote w:type="continuationSeparator" w:id="0">
    <w:p w:rsidR="00A2591B" w:rsidRDefault="00A2591B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9B" w:rsidRDefault="00EB00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9E7"/>
    <w:multiLevelType w:val="multilevel"/>
    <w:tmpl w:val="883E2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451C"/>
    <w:multiLevelType w:val="hybridMultilevel"/>
    <w:tmpl w:val="5E1252F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4FA6201"/>
    <w:multiLevelType w:val="hybridMultilevel"/>
    <w:tmpl w:val="2E140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714EC8"/>
    <w:multiLevelType w:val="hybridMultilevel"/>
    <w:tmpl w:val="A0626B48"/>
    <w:lvl w:ilvl="0" w:tplc="18503324">
      <w:start w:val="1"/>
      <w:numFmt w:val="decimal"/>
      <w:lvlText w:val="Lab %1."/>
      <w:lvlJc w:val="left"/>
      <w:pPr>
        <w:ind w:left="990" w:hanging="360"/>
      </w:pPr>
      <w:rPr>
        <w:rFonts w:ascii="Arial Bold" w:hAnsi="Arial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6" w15:restartNumberingAfterBreak="0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5C5BEB"/>
    <w:multiLevelType w:val="hybridMultilevel"/>
    <w:tmpl w:val="BAA0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27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82E8F"/>
    <w:multiLevelType w:val="hybridMultilevel"/>
    <w:tmpl w:val="B048715A"/>
    <w:lvl w:ilvl="0" w:tplc="08E6E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0F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8B7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CB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E5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24B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7A8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34"/>
  </w:num>
  <w:num w:numId="5">
    <w:abstractNumId w:val="33"/>
  </w:num>
  <w:num w:numId="6">
    <w:abstractNumId w:val="15"/>
  </w:num>
  <w:num w:numId="7">
    <w:abstractNumId w:val="36"/>
  </w:num>
  <w:num w:numId="8">
    <w:abstractNumId w:val="32"/>
  </w:num>
  <w:num w:numId="9">
    <w:abstractNumId w:val="27"/>
  </w:num>
  <w:num w:numId="10">
    <w:abstractNumId w:val="10"/>
  </w:num>
  <w:num w:numId="11">
    <w:abstractNumId w:val="8"/>
  </w:num>
  <w:num w:numId="12">
    <w:abstractNumId w:val="17"/>
  </w:num>
  <w:num w:numId="13">
    <w:abstractNumId w:val="26"/>
  </w:num>
  <w:num w:numId="14">
    <w:abstractNumId w:val="25"/>
  </w:num>
  <w:num w:numId="15">
    <w:abstractNumId w:val="22"/>
  </w:num>
  <w:num w:numId="16">
    <w:abstractNumId w:val="9"/>
  </w:num>
  <w:num w:numId="17">
    <w:abstractNumId w:val="31"/>
  </w:num>
  <w:num w:numId="18">
    <w:abstractNumId w:val="5"/>
  </w:num>
  <w:num w:numId="19">
    <w:abstractNumId w:val="12"/>
  </w:num>
  <w:num w:numId="20">
    <w:abstractNumId w:val="30"/>
  </w:num>
  <w:num w:numId="21">
    <w:abstractNumId w:val="4"/>
  </w:num>
  <w:num w:numId="22">
    <w:abstractNumId w:val="29"/>
  </w:num>
  <w:num w:numId="23">
    <w:abstractNumId w:val="36"/>
    <w:lvlOverride w:ilvl="0">
      <w:startOverride w:val="1"/>
    </w:lvlOverride>
  </w:num>
  <w:num w:numId="24">
    <w:abstractNumId w:val="20"/>
  </w:num>
  <w:num w:numId="25">
    <w:abstractNumId w:val="19"/>
  </w:num>
  <w:num w:numId="26">
    <w:abstractNumId w:val="21"/>
  </w:num>
  <w:num w:numId="27">
    <w:abstractNumId w:val="7"/>
  </w:num>
  <w:num w:numId="28">
    <w:abstractNumId w:val="16"/>
  </w:num>
  <w:num w:numId="29">
    <w:abstractNumId w:val="6"/>
  </w:num>
  <w:num w:numId="30">
    <w:abstractNumId w:val="13"/>
  </w:num>
  <w:num w:numId="31">
    <w:abstractNumId w:val="35"/>
  </w:num>
  <w:num w:numId="32">
    <w:abstractNumId w:val="14"/>
  </w:num>
  <w:num w:numId="33">
    <w:abstractNumId w:val="28"/>
  </w:num>
  <w:num w:numId="34">
    <w:abstractNumId w:val="37"/>
  </w:num>
  <w:num w:numId="35">
    <w:abstractNumId w:val="36"/>
    <w:lvlOverride w:ilvl="0">
      <w:startOverride w:val="1"/>
    </w:lvlOverride>
  </w:num>
  <w:num w:numId="36">
    <w:abstractNumId w:val="36"/>
    <w:lvlOverride w:ilvl="0">
      <w:startOverride w:val="1"/>
    </w:lvlOverride>
  </w:num>
  <w:num w:numId="37">
    <w:abstractNumId w:val="36"/>
    <w:lvlOverride w:ilvl="0">
      <w:startOverride w:val="1"/>
    </w:lvlOverride>
  </w:num>
  <w:num w:numId="38">
    <w:abstractNumId w:val="36"/>
    <w:lvlOverride w:ilvl="0">
      <w:startOverride w:val="1"/>
    </w:lvlOverride>
  </w:num>
  <w:num w:numId="39">
    <w:abstractNumId w:val="36"/>
    <w:lvlOverride w:ilvl="0">
      <w:startOverride w:val="1"/>
    </w:lvlOverride>
  </w:num>
  <w:num w:numId="40">
    <w:abstractNumId w:val="36"/>
    <w:lvlOverride w:ilvl="0">
      <w:startOverride w:val="1"/>
    </w:lvlOverride>
  </w:num>
  <w:num w:numId="41">
    <w:abstractNumId w:val="36"/>
    <w:lvlOverride w:ilvl="0">
      <w:startOverride w:val="1"/>
    </w:lvlOverride>
  </w:num>
  <w:num w:numId="42">
    <w:abstractNumId w:val="36"/>
    <w:lvlOverride w:ilvl="0">
      <w:startOverride w:val="1"/>
    </w:lvlOverride>
  </w:num>
  <w:num w:numId="43">
    <w:abstractNumId w:val="36"/>
    <w:lvlOverride w:ilvl="0">
      <w:startOverride w:val="1"/>
    </w:lvlOverride>
  </w:num>
  <w:num w:numId="44">
    <w:abstractNumId w:val="24"/>
  </w:num>
  <w:num w:numId="45">
    <w:abstractNumId w:val="0"/>
  </w:num>
  <w:num w:numId="46">
    <w:abstractNumId w:val="3"/>
  </w:num>
  <w:num w:numId="47">
    <w:abstractNumId w:val="2"/>
  </w:num>
  <w:num w:numId="48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327D"/>
    <w:rsid w:val="00003357"/>
    <w:rsid w:val="0000509C"/>
    <w:rsid w:val="00006E0B"/>
    <w:rsid w:val="00007E6D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2E91"/>
    <w:rsid w:val="00043473"/>
    <w:rsid w:val="00045FC6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493D"/>
    <w:rsid w:val="00084BB5"/>
    <w:rsid w:val="000854E7"/>
    <w:rsid w:val="000859FD"/>
    <w:rsid w:val="000865C0"/>
    <w:rsid w:val="0008737C"/>
    <w:rsid w:val="0009117C"/>
    <w:rsid w:val="00091B2B"/>
    <w:rsid w:val="00094954"/>
    <w:rsid w:val="000A1A96"/>
    <w:rsid w:val="000A2579"/>
    <w:rsid w:val="000A6F11"/>
    <w:rsid w:val="000B3573"/>
    <w:rsid w:val="000B5E34"/>
    <w:rsid w:val="000B68CF"/>
    <w:rsid w:val="000C3073"/>
    <w:rsid w:val="000C4030"/>
    <w:rsid w:val="000C6167"/>
    <w:rsid w:val="000C6DD1"/>
    <w:rsid w:val="000C77B5"/>
    <w:rsid w:val="000D2CCD"/>
    <w:rsid w:val="000D5B66"/>
    <w:rsid w:val="000D6CE3"/>
    <w:rsid w:val="000D703B"/>
    <w:rsid w:val="000E17CE"/>
    <w:rsid w:val="000E19BC"/>
    <w:rsid w:val="000E287E"/>
    <w:rsid w:val="000E6197"/>
    <w:rsid w:val="000E7774"/>
    <w:rsid w:val="000F2C29"/>
    <w:rsid w:val="000F3671"/>
    <w:rsid w:val="000F5FD8"/>
    <w:rsid w:val="00102A43"/>
    <w:rsid w:val="0010508F"/>
    <w:rsid w:val="001072C5"/>
    <w:rsid w:val="00107A53"/>
    <w:rsid w:val="001142A9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62145"/>
    <w:rsid w:val="0016503A"/>
    <w:rsid w:val="001664A1"/>
    <w:rsid w:val="001741A0"/>
    <w:rsid w:val="0019171A"/>
    <w:rsid w:val="00195687"/>
    <w:rsid w:val="001A1189"/>
    <w:rsid w:val="001A18BB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0D5"/>
    <w:rsid w:val="001C55BE"/>
    <w:rsid w:val="001D14DC"/>
    <w:rsid w:val="001D1F6E"/>
    <w:rsid w:val="001D4EDE"/>
    <w:rsid w:val="001E03C0"/>
    <w:rsid w:val="001E0935"/>
    <w:rsid w:val="001E118C"/>
    <w:rsid w:val="001F0361"/>
    <w:rsid w:val="001F1953"/>
    <w:rsid w:val="001F2703"/>
    <w:rsid w:val="001F55C5"/>
    <w:rsid w:val="001F61E4"/>
    <w:rsid w:val="00203586"/>
    <w:rsid w:val="00207DD9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CAE"/>
    <w:rsid w:val="0024549A"/>
    <w:rsid w:val="00245873"/>
    <w:rsid w:val="002520DC"/>
    <w:rsid w:val="0025430B"/>
    <w:rsid w:val="002617E8"/>
    <w:rsid w:val="002623E2"/>
    <w:rsid w:val="0026348A"/>
    <w:rsid w:val="002649CF"/>
    <w:rsid w:val="00266558"/>
    <w:rsid w:val="00275BEF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063E"/>
    <w:rsid w:val="002C1E7B"/>
    <w:rsid w:val="002C658F"/>
    <w:rsid w:val="002D316D"/>
    <w:rsid w:val="002E33F5"/>
    <w:rsid w:val="002F0258"/>
    <w:rsid w:val="002F13DB"/>
    <w:rsid w:val="002F1907"/>
    <w:rsid w:val="002F278A"/>
    <w:rsid w:val="002F46DF"/>
    <w:rsid w:val="002F48E7"/>
    <w:rsid w:val="00302304"/>
    <w:rsid w:val="00303BB3"/>
    <w:rsid w:val="0030546C"/>
    <w:rsid w:val="003105C6"/>
    <w:rsid w:val="00311E21"/>
    <w:rsid w:val="003138FD"/>
    <w:rsid w:val="00315861"/>
    <w:rsid w:val="00315E51"/>
    <w:rsid w:val="0032129B"/>
    <w:rsid w:val="00324B2A"/>
    <w:rsid w:val="00327059"/>
    <w:rsid w:val="00334EA8"/>
    <w:rsid w:val="00337203"/>
    <w:rsid w:val="00337986"/>
    <w:rsid w:val="00340105"/>
    <w:rsid w:val="003404F2"/>
    <w:rsid w:val="00340956"/>
    <w:rsid w:val="003427D7"/>
    <w:rsid w:val="0034489D"/>
    <w:rsid w:val="0034646A"/>
    <w:rsid w:val="00346BCB"/>
    <w:rsid w:val="003547E0"/>
    <w:rsid w:val="003560C4"/>
    <w:rsid w:val="003566FF"/>
    <w:rsid w:val="0035762B"/>
    <w:rsid w:val="003603BA"/>
    <w:rsid w:val="0036103E"/>
    <w:rsid w:val="003640B5"/>
    <w:rsid w:val="0036422E"/>
    <w:rsid w:val="00364788"/>
    <w:rsid w:val="00366680"/>
    <w:rsid w:val="0037353C"/>
    <w:rsid w:val="00374B33"/>
    <w:rsid w:val="00375B93"/>
    <w:rsid w:val="00376E2E"/>
    <w:rsid w:val="00377A90"/>
    <w:rsid w:val="00383A06"/>
    <w:rsid w:val="003869E2"/>
    <w:rsid w:val="00390CE9"/>
    <w:rsid w:val="00392A2B"/>
    <w:rsid w:val="003938A5"/>
    <w:rsid w:val="00393B61"/>
    <w:rsid w:val="00395A36"/>
    <w:rsid w:val="003969BE"/>
    <w:rsid w:val="00396D37"/>
    <w:rsid w:val="003A2467"/>
    <w:rsid w:val="003A3626"/>
    <w:rsid w:val="003B1717"/>
    <w:rsid w:val="003B25AE"/>
    <w:rsid w:val="003B3F67"/>
    <w:rsid w:val="003B46D5"/>
    <w:rsid w:val="003B5C55"/>
    <w:rsid w:val="003B6943"/>
    <w:rsid w:val="003C0EDA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5B83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00A2"/>
    <w:rsid w:val="00411398"/>
    <w:rsid w:val="00416826"/>
    <w:rsid w:val="0042035E"/>
    <w:rsid w:val="00422321"/>
    <w:rsid w:val="00422888"/>
    <w:rsid w:val="00434A31"/>
    <w:rsid w:val="00436BA4"/>
    <w:rsid w:val="00436DCE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1D"/>
    <w:rsid w:val="0048314B"/>
    <w:rsid w:val="004868C8"/>
    <w:rsid w:val="00486E2D"/>
    <w:rsid w:val="00494F43"/>
    <w:rsid w:val="004951AE"/>
    <w:rsid w:val="004A6386"/>
    <w:rsid w:val="004A738D"/>
    <w:rsid w:val="004A7E0F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2466"/>
    <w:rsid w:val="005A1909"/>
    <w:rsid w:val="005A2DE3"/>
    <w:rsid w:val="005A3AF6"/>
    <w:rsid w:val="005A68F5"/>
    <w:rsid w:val="005A7DBF"/>
    <w:rsid w:val="005B05D5"/>
    <w:rsid w:val="005B3896"/>
    <w:rsid w:val="005B5492"/>
    <w:rsid w:val="005B5DF0"/>
    <w:rsid w:val="005B621A"/>
    <w:rsid w:val="005C0814"/>
    <w:rsid w:val="005C0E90"/>
    <w:rsid w:val="005C2D79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91F"/>
    <w:rsid w:val="005E4E80"/>
    <w:rsid w:val="005E5A28"/>
    <w:rsid w:val="005F3480"/>
    <w:rsid w:val="005F3990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4DC"/>
    <w:rsid w:val="00633884"/>
    <w:rsid w:val="00634726"/>
    <w:rsid w:val="00634943"/>
    <w:rsid w:val="00634FF9"/>
    <w:rsid w:val="00636E90"/>
    <w:rsid w:val="00641D81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45B8"/>
    <w:rsid w:val="00676CB1"/>
    <w:rsid w:val="006817C0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567"/>
    <w:rsid w:val="006B6620"/>
    <w:rsid w:val="006C022C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7980"/>
    <w:rsid w:val="006E79F8"/>
    <w:rsid w:val="006E7C43"/>
    <w:rsid w:val="006F3E01"/>
    <w:rsid w:val="006F519D"/>
    <w:rsid w:val="006F6248"/>
    <w:rsid w:val="006F729A"/>
    <w:rsid w:val="006F7CC1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65B"/>
    <w:rsid w:val="00767CE1"/>
    <w:rsid w:val="00771759"/>
    <w:rsid w:val="00773DAE"/>
    <w:rsid w:val="0077646D"/>
    <w:rsid w:val="00777B93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1E0"/>
    <w:rsid w:val="007964DE"/>
    <w:rsid w:val="00797AC2"/>
    <w:rsid w:val="007A129E"/>
    <w:rsid w:val="007A360D"/>
    <w:rsid w:val="007B05EF"/>
    <w:rsid w:val="007B1C6D"/>
    <w:rsid w:val="007B1E89"/>
    <w:rsid w:val="007C19D6"/>
    <w:rsid w:val="007C73AC"/>
    <w:rsid w:val="007D1296"/>
    <w:rsid w:val="007E2E6D"/>
    <w:rsid w:val="007E3E67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085"/>
    <w:rsid w:val="00831FD7"/>
    <w:rsid w:val="00837FFA"/>
    <w:rsid w:val="00845D19"/>
    <w:rsid w:val="00846432"/>
    <w:rsid w:val="00850030"/>
    <w:rsid w:val="008512C1"/>
    <w:rsid w:val="0085329E"/>
    <w:rsid w:val="00853F41"/>
    <w:rsid w:val="00854253"/>
    <w:rsid w:val="008544AD"/>
    <w:rsid w:val="00854A31"/>
    <w:rsid w:val="00856747"/>
    <w:rsid w:val="00856FFD"/>
    <w:rsid w:val="00870541"/>
    <w:rsid w:val="008707FB"/>
    <w:rsid w:val="00871527"/>
    <w:rsid w:val="00874A93"/>
    <w:rsid w:val="00874BA2"/>
    <w:rsid w:val="00875262"/>
    <w:rsid w:val="00875DCF"/>
    <w:rsid w:val="008765FA"/>
    <w:rsid w:val="00880351"/>
    <w:rsid w:val="00880362"/>
    <w:rsid w:val="0088470D"/>
    <w:rsid w:val="00885EF3"/>
    <w:rsid w:val="008876E6"/>
    <w:rsid w:val="00890E53"/>
    <w:rsid w:val="00894B1B"/>
    <w:rsid w:val="00895390"/>
    <w:rsid w:val="00896BDF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D609E"/>
    <w:rsid w:val="008E0559"/>
    <w:rsid w:val="008E05AD"/>
    <w:rsid w:val="008E137F"/>
    <w:rsid w:val="008E402D"/>
    <w:rsid w:val="008E4976"/>
    <w:rsid w:val="008E682D"/>
    <w:rsid w:val="008E688D"/>
    <w:rsid w:val="008F0337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1A4B"/>
    <w:rsid w:val="009141C7"/>
    <w:rsid w:val="00914F8A"/>
    <w:rsid w:val="0092327B"/>
    <w:rsid w:val="00923A56"/>
    <w:rsid w:val="00924317"/>
    <w:rsid w:val="00924467"/>
    <w:rsid w:val="009244D8"/>
    <w:rsid w:val="0092692F"/>
    <w:rsid w:val="0093051C"/>
    <w:rsid w:val="00931FF8"/>
    <w:rsid w:val="0093461C"/>
    <w:rsid w:val="0094033A"/>
    <w:rsid w:val="009453E9"/>
    <w:rsid w:val="00946E23"/>
    <w:rsid w:val="00953513"/>
    <w:rsid w:val="0095388B"/>
    <w:rsid w:val="00954D5A"/>
    <w:rsid w:val="00955189"/>
    <w:rsid w:val="00957D98"/>
    <w:rsid w:val="009715E2"/>
    <w:rsid w:val="009725C3"/>
    <w:rsid w:val="009741C2"/>
    <w:rsid w:val="009767C0"/>
    <w:rsid w:val="00980306"/>
    <w:rsid w:val="00981936"/>
    <w:rsid w:val="00983134"/>
    <w:rsid w:val="00990D78"/>
    <w:rsid w:val="0099347F"/>
    <w:rsid w:val="00995AF9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C5F41"/>
    <w:rsid w:val="009D3E03"/>
    <w:rsid w:val="009D4BDB"/>
    <w:rsid w:val="009D6E8C"/>
    <w:rsid w:val="009E3A33"/>
    <w:rsid w:val="009E66A9"/>
    <w:rsid w:val="009F1A3D"/>
    <w:rsid w:val="009F51CE"/>
    <w:rsid w:val="009F7617"/>
    <w:rsid w:val="00A02CFA"/>
    <w:rsid w:val="00A065CA"/>
    <w:rsid w:val="00A21FD0"/>
    <w:rsid w:val="00A225ED"/>
    <w:rsid w:val="00A2591B"/>
    <w:rsid w:val="00A266F3"/>
    <w:rsid w:val="00A2727F"/>
    <w:rsid w:val="00A3102D"/>
    <w:rsid w:val="00A31C25"/>
    <w:rsid w:val="00A33B37"/>
    <w:rsid w:val="00A34DE9"/>
    <w:rsid w:val="00A40B42"/>
    <w:rsid w:val="00A4312A"/>
    <w:rsid w:val="00A44537"/>
    <w:rsid w:val="00A449E4"/>
    <w:rsid w:val="00A44A6E"/>
    <w:rsid w:val="00A50023"/>
    <w:rsid w:val="00A5144B"/>
    <w:rsid w:val="00A5252A"/>
    <w:rsid w:val="00A56112"/>
    <w:rsid w:val="00A57070"/>
    <w:rsid w:val="00A5777C"/>
    <w:rsid w:val="00A62C3F"/>
    <w:rsid w:val="00A64141"/>
    <w:rsid w:val="00A6714A"/>
    <w:rsid w:val="00A73CB1"/>
    <w:rsid w:val="00A76D05"/>
    <w:rsid w:val="00A7793E"/>
    <w:rsid w:val="00A80C8D"/>
    <w:rsid w:val="00A81F57"/>
    <w:rsid w:val="00A8245E"/>
    <w:rsid w:val="00A92BBA"/>
    <w:rsid w:val="00A961BD"/>
    <w:rsid w:val="00A9705C"/>
    <w:rsid w:val="00A97256"/>
    <w:rsid w:val="00AA0FFB"/>
    <w:rsid w:val="00AA1ED8"/>
    <w:rsid w:val="00AA1F14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2F32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07F2"/>
    <w:rsid w:val="00B90E9C"/>
    <w:rsid w:val="00B915C9"/>
    <w:rsid w:val="00B923A5"/>
    <w:rsid w:val="00B93965"/>
    <w:rsid w:val="00B96DA9"/>
    <w:rsid w:val="00BA1CCC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5444"/>
    <w:rsid w:val="00BD6B4F"/>
    <w:rsid w:val="00BE0B3A"/>
    <w:rsid w:val="00BE0BE9"/>
    <w:rsid w:val="00BE6B2E"/>
    <w:rsid w:val="00BF0D36"/>
    <w:rsid w:val="00BF54C2"/>
    <w:rsid w:val="00C03709"/>
    <w:rsid w:val="00C0473E"/>
    <w:rsid w:val="00C071D0"/>
    <w:rsid w:val="00C07A34"/>
    <w:rsid w:val="00C125FD"/>
    <w:rsid w:val="00C15612"/>
    <w:rsid w:val="00C22BB5"/>
    <w:rsid w:val="00C23A41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56E0"/>
    <w:rsid w:val="00CA622E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34521"/>
    <w:rsid w:val="00D44E7D"/>
    <w:rsid w:val="00D452BB"/>
    <w:rsid w:val="00D5439D"/>
    <w:rsid w:val="00D61995"/>
    <w:rsid w:val="00D6574A"/>
    <w:rsid w:val="00D700F0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B0A"/>
    <w:rsid w:val="00DF5DD9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33C0"/>
    <w:rsid w:val="00E54870"/>
    <w:rsid w:val="00E54947"/>
    <w:rsid w:val="00E5497B"/>
    <w:rsid w:val="00E63394"/>
    <w:rsid w:val="00E64993"/>
    <w:rsid w:val="00E65C50"/>
    <w:rsid w:val="00E65D22"/>
    <w:rsid w:val="00E67387"/>
    <w:rsid w:val="00E70F7A"/>
    <w:rsid w:val="00E75227"/>
    <w:rsid w:val="00E8029F"/>
    <w:rsid w:val="00E80CC7"/>
    <w:rsid w:val="00E839DB"/>
    <w:rsid w:val="00E84E71"/>
    <w:rsid w:val="00E8541D"/>
    <w:rsid w:val="00E85D0F"/>
    <w:rsid w:val="00E8700D"/>
    <w:rsid w:val="00E90169"/>
    <w:rsid w:val="00E91890"/>
    <w:rsid w:val="00E96089"/>
    <w:rsid w:val="00E9747C"/>
    <w:rsid w:val="00EA0FF5"/>
    <w:rsid w:val="00EA23C5"/>
    <w:rsid w:val="00EA2C5A"/>
    <w:rsid w:val="00EA3169"/>
    <w:rsid w:val="00EA4AAC"/>
    <w:rsid w:val="00EA7A0A"/>
    <w:rsid w:val="00EB009B"/>
    <w:rsid w:val="00EB5DEE"/>
    <w:rsid w:val="00EC15B4"/>
    <w:rsid w:val="00ED0DFB"/>
    <w:rsid w:val="00ED0F0D"/>
    <w:rsid w:val="00ED165E"/>
    <w:rsid w:val="00ED1CF1"/>
    <w:rsid w:val="00ED4FE2"/>
    <w:rsid w:val="00ED74EA"/>
    <w:rsid w:val="00ED763B"/>
    <w:rsid w:val="00EE27E0"/>
    <w:rsid w:val="00EE3EA7"/>
    <w:rsid w:val="00EE3F8D"/>
    <w:rsid w:val="00EF0AB2"/>
    <w:rsid w:val="00EF23AD"/>
    <w:rsid w:val="00EF358D"/>
    <w:rsid w:val="00EF466C"/>
    <w:rsid w:val="00EF53BD"/>
    <w:rsid w:val="00EF6E3E"/>
    <w:rsid w:val="00F00C39"/>
    <w:rsid w:val="00F07C22"/>
    <w:rsid w:val="00F07D63"/>
    <w:rsid w:val="00F1395D"/>
    <w:rsid w:val="00F141B4"/>
    <w:rsid w:val="00F15E2E"/>
    <w:rsid w:val="00F26272"/>
    <w:rsid w:val="00F35FCA"/>
    <w:rsid w:val="00F36D01"/>
    <w:rsid w:val="00F378C0"/>
    <w:rsid w:val="00F41739"/>
    <w:rsid w:val="00F4607A"/>
    <w:rsid w:val="00F5035A"/>
    <w:rsid w:val="00F52C3B"/>
    <w:rsid w:val="00F52EC6"/>
    <w:rsid w:val="00F54B1F"/>
    <w:rsid w:val="00F54B8E"/>
    <w:rsid w:val="00F54F0B"/>
    <w:rsid w:val="00F55A8F"/>
    <w:rsid w:val="00F5638A"/>
    <w:rsid w:val="00F566B7"/>
    <w:rsid w:val="00F6156A"/>
    <w:rsid w:val="00F635DC"/>
    <w:rsid w:val="00F63721"/>
    <w:rsid w:val="00F65359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3D5D"/>
    <w:rsid w:val="00FA75FE"/>
    <w:rsid w:val="00FB1866"/>
    <w:rsid w:val="00FB3813"/>
    <w:rsid w:val="00FB3F68"/>
    <w:rsid w:val="00FB760D"/>
    <w:rsid w:val="00FD0AF1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3B530"/>
  <w15:docId w15:val="{EEDA3C02-5143-40D9-BB7C-7BF869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010742"/>
    <w:pPr>
      <w:keepNext/>
      <w:spacing w:line="360" w:lineRule="auto"/>
      <w:ind w:right="360"/>
      <w:outlineLvl w:val="1"/>
    </w:pPr>
    <w:rPr>
      <w:rFonts w:cs="Arial"/>
      <w:b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8233C"/>
    <w:pPr>
      <w:tabs>
        <w:tab w:val="left" w:pos="1260"/>
        <w:tab w:val="right" w:leader="dot" w:pos="8630"/>
      </w:tabs>
      <w:spacing w:line="360" w:lineRule="auto"/>
      <w:ind w:left="720"/>
    </w:pPr>
    <w:rPr>
      <w:i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213687"/>
    <w:pPr>
      <w:tabs>
        <w:tab w:val="right" w:leader="dot" w:pos="8630"/>
      </w:tabs>
    </w:p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010742"/>
    <w:pPr>
      <w:jc w:val="left"/>
    </w:pPr>
    <w:rPr>
      <w:bCs w:val="0"/>
      <w:sz w:val="24"/>
      <w:szCs w:val="28"/>
    </w:rPr>
  </w:style>
  <w:style w:type="paragraph" w:customStyle="1" w:styleId="MainTitle-Numbered">
    <w:name w:val="Main Title - Numbered"/>
    <w:basedOn w:val="MainTitle"/>
    <w:autoRedefine/>
    <w:rsid w:val="007961E0"/>
    <w:rPr>
      <w:rFonts w:cs="Arial"/>
      <w:b w:val="0"/>
      <w:color w:val="auto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23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uiPriority w:val="34"/>
    <w:qFormat/>
    <w:rsid w:val="00954D5A"/>
    <w:pPr>
      <w:ind w:left="720"/>
      <w:contextualSpacing/>
    </w:pPr>
  </w:style>
  <w:style w:type="table" w:styleId="TableClassic3">
    <w:name w:val="Table Classic 3"/>
    <w:basedOn w:val="TableNormal"/>
    <w:rsid w:val="00392A2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859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859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FB76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60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FB760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B7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760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2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bjectdb.com/java/jpa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Lab book</Material_x0020_Type>
    <Category xmlns="26bed2a0-a239-4228-bd8e-b46f54fc12da">Module Artifact</Category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2.xml><?xml version="1.0" encoding="utf-8"?>
<ds:datastoreItem xmlns:ds="http://schemas.openxmlformats.org/officeDocument/2006/customXml" ds:itemID="{0B6B1492-7E8E-420C-B71D-BF5468D76C7D}"/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CoursewareTemplates.dotx</Template>
  <TotalTime>72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2564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Srivastava, Vaishali</cp:lastModifiedBy>
  <cp:revision>28</cp:revision>
  <cp:lastPrinted>2008-09-20T07:53:00Z</cp:lastPrinted>
  <dcterms:created xsi:type="dcterms:W3CDTF">2016-05-31T04:30:00Z</dcterms:created>
  <dcterms:modified xsi:type="dcterms:W3CDTF">2021-04-19T06:46:00Z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