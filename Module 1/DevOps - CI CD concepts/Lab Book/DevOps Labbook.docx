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Pr="00641543" w:rsidRDefault="003C6611" w:rsidP="00A2727F">
      <w:pPr>
        <w:pStyle w:val="DocTitle"/>
        <w:rPr>
          <w:color w:val="auto"/>
        </w:rPr>
      </w:pPr>
    </w:p>
    <w:p w:rsidR="003C6611" w:rsidRPr="00641543" w:rsidRDefault="003C6611" w:rsidP="00A2727F">
      <w:pPr>
        <w:pStyle w:val="DocTitle"/>
        <w:rPr>
          <w:color w:val="auto"/>
        </w:rPr>
      </w:pPr>
    </w:p>
    <w:p w:rsidR="003C6611" w:rsidRPr="00641543" w:rsidRDefault="003C6611" w:rsidP="00A2727F">
      <w:pPr>
        <w:pStyle w:val="DocTitle"/>
        <w:rPr>
          <w:color w:val="auto"/>
        </w:rPr>
      </w:pPr>
    </w:p>
    <w:p w:rsidR="003C6611" w:rsidRPr="00641543" w:rsidRDefault="003C6611" w:rsidP="00A2727F">
      <w:pPr>
        <w:pStyle w:val="DocTitle"/>
        <w:rPr>
          <w:color w:val="auto"/>
        </w:rPr>
      </w:pPr>
    </w:p>
    <w:p w:rsidR="005D0CC0" w:rsidRPr="00641543" w:rsidRDefault="00F97BFD" w:rsidP="00F97BFD">
      <w:pPr>
        <w:pStyle w:val="DocTitle"/>
        <w:tabs>
          <w:tab w:val="left" w:pos="2239"/>
          <w:tab w:val="center" w:pos="4320"/>
        </w:tabs>
        <w:jc w:val="left"/>
        <w:rPr>
          <w:color w:val="auto"/>
        </w:rPr>
      </w:pPr>
      <w:r w:rsidRPr="00641543">
        <w:rPr>
          <w:color w:val="auto"/>
        </w:rPr>
        <w:tab/>
      </w:r>
      <w:r w:rsidRPr="00641543">
        <w:rPr>
          <w:color w:val="auto"/>
        </w:rPr>
        <w:tab/>
      </w:r>
      <w:r w:rsidR="005D0CC0" w:rsidRPr="00641543">
        <w:rPr>
          <w:color w:val="auto"/>
        </w:rPr>
        <w:t xml:space="preserve"> </w:t>
      </w:r>
      <w:r w:rsidR="0062462B" w:rsidRPr="00641543">
        <w:rPr>
          <w:color w:val="auto"/>
        </w:rPr>
        <w:t>DevOps</w:t>
      </w:r>
    </w:p>
    <w:p w:rsidR="005D0CC0" w:rsidRPr="00641543" w:rsidRDefault="005D0CC0" w:rsidP="005D0CC0">
      <w:pPr>
        <w:pStyle w:val="DocTitle"/>
        <w:rPr>
          <w:color w:val="auto"/>
        </w:rPr>
      </w:pPr>
      <w:r w:rsidRPr="00641543">
        <w:rPr>
          <w:color w:val="auto"/>
        </w:rPr>
        <w:t xml:space="preserve">Lab Book </w:t>
      </w:r>
    </w:p>
    <w:p w:rsidR="00302304" w:rsidRPr="00641543" w:rsidRDefault="00302304" w:rsidP="00A2727F">
      <w:pPr>
        <w:pStyle w:val="DocTitle"/>
        <w:rPr>
          <w:color w:val="auto"/>
        </w:rPr>
      </w:pPr>
    </w:p>
    <w:p w:rsidR="002E33F5" w:rsidRPr="00641543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641543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07579E" w:rsidRPr="00641543" w:rsidRDefault="0007579E" w:rsidP="001F1953">
      <w:pPr>
        <w:pStyle w:val="StyleCandaraRight118Before6ptAfter6pt"/>
      </w:pPr>
    </w:p>
    <w:p w:rsidR="0007579E" w:rsidRPr="00641543" w:rsidRDefault="0007579E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>
      <w:pPr>
        <w:pStyle w:val="StyleCandaraRight118Before6ptAfter6pt"/>
      </w:pPr>
    </w:p>
    <w:p w:rsidR="002E33F5" w:rsidRPr="00641543" w:rsidRDefault="002E33F5" w:rsidP="001F1953"/>
    <w:p w:rsidR="00302304" w:rsidRPr="00641543" w:rsidRDefault="00302304" w:rsidP="001F1953"/>
    <w:p w:rsidR="001F1953" w:rsidRPr="00641543" w:rsidRDefault="006B1DFE" w:rsidP="001F1953">
      <w:r w:rsidRPr="00641543">
        <w:br w:type="page"/>
      </w:r>
    </w:p>
    <w:p w:rsidR="005E3918" w:rsidRPr="00641543" w:rsidRDefault="005E3918" w:rsidP="001F1953"/>
    <w:p w:rsidR="005E3918" w:rsidRPr="00641543" w:rsidRDefault="005E3918" w:rsidP="005E3918">
      <w:pPr>
        <w:pStyle w:val="DocTitle"/>
        <w:jc w:val="left"/>
        <w:rPr>
          <w:color w:val="auto"/>
          <w:sz w:val="24"/>
          <w:szCs w:val="24"/>
        </w:rPr>
      </w:pPr>
      <w:r w:rsidRPr="00641543">
        <w:rPr>
          <w:color w:val="auto"/>
          <w:sz w:val="24"/>
          <w:szCs w:val="24"/>
        </w:rPr>
        <w:t>Document Revision History</w:t>
      </w:r>
    </w:p>
    <w:p w:rsidR="005E3918" w:rsidRPr="00641543" w:rsidRDefault="005E3918" w:rsidP="005E3918">
      <w:pPr>
        <w:pStyle w:val="DocTitle"/>
        <w:jc w:val="left"/>
        <w:rPr>
          <w:color w:val="auto"/>
        </w:rPr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641543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Pr="00641543" w:rsidRDefault="005E3918" w:rsidP="00FD4AF5">
            <w:pPr>
              <w:pStyle w:val="StyleTrebuchetMS10ptBoldCenteredBefore6pt"/>
              <w:rPr>
                <w:rFonts w:cs="Arial"/>
              </w:rPr>
            </w:pPr>
            <w:r w:rsidRPr="00641543"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Pr="00641543" w:rsidRDefault="005E3918" w:rsidP="00FD4AF5">
            <w:pPr>
              <w:pStyle w:val="StyleTrebuchetMS10ptBoldCenteredBefore6pt"/>
              <w:rPr>
                <w:rFonts w:cs="Arial"/>
              </w:rPr>
            </w:pPr>
            <w:r w:rsidRPr="00641543"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Pr="00641543" w:rsidRDefault="005E3918" w:rsidP="00FD4AF5">
            <w:pPr>
              <w:pStyle w:val="StyleTrebuchetMS10ptBoldCenteredBefore6pt"/>
              <w:rPr>
                <w:rFonts w:cs="Arial"/>
              </w:rPr>
            </w:pPr>
            <w:r w:rsidRPr="00641543"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 w:rsidRPr="00641543"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641543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 w:rsidRPr="00641543">
              <w:rPr>
                <w:rFonts w:cs="Arial"/>
                <w:szCs w:val="20"/>
              </w:rPr>
              <w:t xml:space="preserve"> </w:t>
            </w:r>
            <w:r w:rsidR="0062462B" w:rsidRPr="00641543">
              <w:rPr>
                <w:rFonts w:cs="Arial"/>
                <w:szCs w:val="20"/>
              </w:rPr>
              <w:t xml:space="preserve">April </w:t>
            </w:r>
            <w:r w:rsidRPr="00641543">
              <w:rPr>
                <w:rFonts w:cs="Arial"/>
                <w:szCs w:val="20"/>
              </w:rPr>
              <w:t>201</w:t>
            </w:r>
            <w:r w:rsidR="0062462B" w:rsidRPr="00641543">
              <w:rPr>
                <w:rFonts w:cs="Arial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 w:rsidRPr="00641543"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 w:rsidRPr="00641543"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641543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Pr="00641543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RPr="00641543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Pr="00641543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Pr="00641543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Pr="00641543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Pr="00641543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5E3918" w:rsidRPr="00641543" w:rsidRDefault="005E3918" w:rsidP="001F1953"/>
    <w:p w:rsidR="001875CF" w:rsidRPr="00641543" w:rsidRDefault="001875CF" w:rsidP="001F1953"/>
    <w:p w:rsidR="001875CF" w:rsidRPr="00641543" w:rsidRDefault="001875CF" w:rsidP="001F1953"/>
    <w:p w:rsidR="001875CF" w:rsidRPr="00641543" w:rsidRDefault="001875CF" w:rsidP="001F1953"/>
    <w:p w:rsidR="001875CF" w:rsidRPr="00641543" w:rsidRDefault="001875CF" w:rsidP="00A2727F">
      <w:pPr>
        <w:pStyle w:val="DocTitle"/>
        <w:jc w:val="left"/>
        <w:rPr>
          <w:color w:val="auto"/>
        </w:rPr>
      </w:pPr>
      <w:bookmarkStart w:id="0" w:name="_Toc209693802"/>
      <w:bookmarkStart w:id="1" w:name="_Toc209695353"/>
      <w:bookmarkStart w:id="2" w:name="_Toc209696375"/>
      <w:bookmarkStart w:id="3" w:name="_Toc209696492"/>
      <w:bookmarkStart w:id="4" w:name="_Toc221416214"/>
      <w:bookmarkStart w:id="5" w:name="_Toc221416300"/>
      <w:bookmarkStart w:id="6" w:name="_Toc221417670"/>
      <w:bookmarkStart w:id="7" w:name="_Toc221417701"/>
      <w:bookmarkStart w:id="8" w:name="_Toc296079590"/>
    </w:p>
    <w:p w:rsidR="00466116" w:rsidRPr="00641543" w:rsidRDefault="005352E3" w:rsidP="00A2727F">
      <w:pPr>
        <w:pStyle w:val="DocTitle"/>
        <w:jc w:val="left"/>
        <w:rPr>
          <w:color w:val="auto"/>
        </w:rPr>
      </w:pPr>
      <w:r w:rsidRPr="00641543">
        <w:rPr>
          <w:color w:val="auto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E6E8E" w:rsidRPr="00641543" w:rsidRDefault="008E6E8E" w:rsidP="005E3918">
      <w:pPr>
        <w:pStyle w:val="DocTitle"/>
        <w:jc w:val="both"/>
        <w:rPr>
          <w:i/>
          <w:color w:val="auto"/>
        </w:rPr>
      </w:pPr>
    </w:p>
    <w:p w:rsidR="00BA2C70" w:rsidRPr="00641543" w:rsidRDefault="006F7F8D" w:rsidP="005E3918">
      <w:pPr>
        <w:pStyle w:val="DocTitle"/>
        <w:jc w:val="both"/>
        <w:rPr>
          <w:b w:val="0"/>
          <w:i/>
          <w:color w:val="auto"/>
          <w:sz w:val="20"/>
          <w:szCs w:val="20"/>
        </w:rPr>
      </w:pPr>
      <w:r w:rsidRPr="00641543">
        <w:rPr>
          <w:i/>
          <w:color w:val="auto"/>
          <w:sz w:val="20"/>
          <w:szCs w:val="20"/>
        </w:rPr>
        <w:t xml:space="preserve">    </w:t>
      </w:r>
      <w:r w:rsidRPr="00641543">
        <w:rPr>
          <w:b w:val="0"/>
          <w:i/>
          <w:color w:val="auto"/>
          <w:sz w:val="20"/>
          <w:szCs w:val="20"/>
        </w:rPr>
        <w:t xml:space="preserve">       </w:t>
      </w:r>
      <w:r w:rsidR="006C14FA" w:rsidRPr="00641543">
        <w:rPr>
          <w:b w:val="0"/>
          <w:i/>
          <w:color w:val="auto"/>
          <w:sz w:val="20"/>
          <w:szCs w:val="20"/>
        </w:rPr>
        <w:t>Getting Started..</w:t>
      </w:r>
      <w:r w:rsidR="00BA2C70" w:rsidRPr="00641543">
        <w:rPr>
          <w:b w:val="0"/>
          <w:i/>
          <w:color w:val="auto"/>
          <w:sz w:val="20"/>
          <w:szCs w:val="20"/>
        </w:rPr>
        <w:t>……..……………………………………………………………………………</w:t>
      </w:r>
      <w:r w:rsidR="00EE0B6A" w:rsidRPr="00641543">
        <w:rPr>
          <w:b w:val="0"/>
          <w:i/>
          <w:color w:val="auto"/>
          <w:sz w:val="20"/>
          <w:szCs w:val="20"/>
        </w:rPr>
        <w:t xml:space="preserve">  </w:t>
      </w:r>
      <w:r w:rsidR="00BA2C70" w:rsidRPr="00641543">
        <w:rPr>
          <w:b w:val="0"/>
          <w:i/>
          <w:color w:val="auto"/>
          <w:sz w:val="20"/>
          <w:szCs w:val="20"/>
        </w:rPr>
        <w:t>4</w:t>
      </w:r>
    </w:p>
    <w:p w:rsidR="00DF5440" w:rsidRDefault="00261D34" w:rsidP="005E3918">
      <w:pPr>
        <w:pStyle w:val="TOC2"/>
        <w:tabs>
          <w:tab w:val="right" w:leader="dot" w:pos="8630"/>
        </w:tabs>
        <w:ind w:left="0"/>
        <w:jc w:val="both"/>
        <w:rPr>
          <w:noProof/>
        </w:rPr>
      </w:pPr>
      <w:r w:rsidRPr="00641543">
        <w:rPr>
          <w:szCs w:val="20"/>
        </w:rPr>
        <w:t xml:space="preserve"> </w:t>
      </w:r>
      <w:r w:rsidR="00BA2C70" w:rsidRPr="00641543">
        <w:rPr>
          <w:szCs w:val="20"/>
        </w:rPr>
        <w:t xml:space="preserve">                        </w:t>
      </w:r>
      <w:r w:rsidR="00F72936" w:rsidRPr="00641543">
        <w:rPr>
          <w:szCs w:val="20"/>
        </w:rPr>
        <w:fldChar w:fldCharType="begin"/>
      </w:r>
      <w:r w:rsidR="00F72936" w:rsidRPr="00641543">
        <w:rPr>
          <w:szCs w:val="20"/>
        </w:rPr>
        <w:instrText xml:space="preserve"> TOC \o "1-3" \h \z \u </w:instrText>
      </w:r>
      <w:r w:rsidR="00F72936" w:rsidRPr="00641543">
        <w:rPr>
          <w:szCs w:val="20"/>
        </w:rPr>
        <w:fldChar w:fldCharType="separate"/>
      </w:r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6" w:history="1">
        <w:r w:rsidRPr="00B2192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7" w:history="1">
        <w:r w:rsidRPr="00B2192E">
          <w:rPr>
            <w:rStyle w:val="Hyperlink"/>
            <w:noProof/>
          </w:rPr>
          <w:t>Setup Checklist for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8" w:history="1">
        <w:r w:rsidRPr="00B2192E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39" w:history="1">
        <w:r w:rsidRPr="00B2192E">
          <w:rPr>
            <w:rStyle w:val="Hyperlink"/>
            <w:noProof/>
          </w:rPr>
          <w:t>Learning More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2888440" w:history="1">
        <w:r w:rsidRPr="00B2192E">
          <w:rPr>
            <w:rStyle w:val="Hyperlink"/>
            <w:rFonts w:ascii="Trebuchet MS" w:hAnsi="Trebuchet MS"/>
          </w:rPr>
          <w:t>Lab 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B2192E">
          <w:rPr>
            <w:rStyle w:val="Hyperlink"/>
          </w:rPr>
          <w:t>Git with DevOps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_Toc512888440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bookmarkStart w:id="9" w:name="_GoBack"/>
    <w:bookmarkEnd w:id="9"/>
    <w:p w:rsidR="00DF5440" w:rsidRDefault="00DF544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2192E">
        <w:rPr>
          <w:rStyle w:val="Hyperlink"/>
        </w:rPr>
        <w:fldChar w:fldCharType="begin"/>
      </w:r>
      <w:r w:rsidRPr="00B2192E">
        <w:rPr>
          <w:rStyle w:val="Hyperlink"/>
        </w:rPr>
        <w:instrText xml:space="preserve"> </w:instrText>
      </w:r>
      <w:r>
        <w:instrText>HYPERLINK \l "_Toc512888442"</w:instrText>
      </w:r>
      <w:r w:rsidRPr="00B2192E">
        <w:rPr>
          <w:rStyle w:val="Hyperlink"/>
        </w:rPr>
        <w:instrText xml:space="preserve"> </w:instrText>
      </w:r>
      <w:r w:rsidRPr="00B2192E">
        <w:rPr>
          <w:rStyle w:val="Hyperlink"/>
        </w:rPr>
      </w:r>
      <w:r w:rsidRPr="00B2192E">
        <w:rPr>
          <w:rStyle w:val="Hyperlink"/>
        </w:rPr>
        <w:fldChar w:fldCharType="separate"/>
      </w:r>
      <w:r w:rsidRPr="00B2192E">
        <w:rPr>
          <w:rStyle w:val="Hyperlink"/>
        </w:rPr>
        <w:t>Lab 2    Git with DevOps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_Toc512888442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  <w:r w:rsidRPr="00B2192E">
        <w:rPr>
          <w:rStyle w:val="Hyperlink"/>
        </w:rPr>
        <w:fldChar w:fldCharType="end"/>
      </w:r>
    </w:p>
    <w:p w:rsidR="00DF5440" w:rsidRDefault="00DF544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2888443" w:history="1">
        <w:r w:rsidRPr="00B2192E">
          <w:rPr>
            <w:rStyle w:val="Hyperlink"/>
          </w:rPr>
          <w:t>Lab 3  Jenkin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_Toc512888443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44" w:history="1">
        <w:r w:rsidRPr="00B2192E">
          <w:rPr>
            <w:rStyle w:val="Hyperlink"/>
            <w:noProof/>
          </w:rPr>
          <w:t>3.1. Create a Job in Jenkin, pull the calculator application (same application push in assignment 2) from GitHub repository ,build with maven 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2888445" w:history="1">
        <w:r w:rsidRPr="00B2192E">
          <w:rPr>
            <w:rStyle w:val="Hyperlink"/>
            <w:noProof/>
          </w:rPr>
          <w:t>3.2. Create a Job in Jenkin, pull the calculator application (same application push in assignment )2.1) from GitHub repository, build with maven 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_Toc512888445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440" w:rsidRDefault="00DF544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2888446" w:history="1">
        <w:r w:rsidRPr="00B2192E">
          <w:rPr>
            <w:rStyle w:val="Hyperlink"/>
          </w:rPr>
          <w:t>Lab 4      Mockito 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_Toc512888446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6348A" w:rsidRPr="00641543" w:rsidRDefault="00F72936" w:rsidP="005E3918">
      <w:pPr>
        <w:pStyle w:val="TOC1"/>
        <w:ind w:left="0"/>
        <w:jc w:val="both"/>
        <w:rPr>
          <w:color w:val="auto"/>
        </w:rPr>
      </w:pPr>
      <w:r w:rsidRPr="00641543">
        <w:rPr>
          <w:i/>
          <w:color w:val="auto"/>
          <w:szCs w:val="20"/>
        </w:rPr>
        <w:fldChar w:fldCharType="end"/>
      </w:r>
      <w:r w:rsidR="0026348A" w:rsidRPr="00641543">
        <w:rPr>
          <w:color w:val="auto"/>
        </w:rPr>
        <w:t>Getting Started</w:t>
      </w:r>
    </w:p>
    <w:p w:rsidR="003270E8" w:rsidRPr="00641543" w:rsidRDefault="003270E8" w:rsidP="000D55A5">
      <w:pPr>
        <w:pStyle w:val="Heading2"/>
      </w:pPr>
      <w:bookmarkStart w:id="10" w:name="_Toc450204972"/>
      <w:bookmarkStart w:id="11" w:name="_Toc512888436"/>
      <w:r w:rsidRPr="00641543">
        <w:t>Overview</w:t>
      </w:r>
      <w:bookmarkEnd w:id="10"/>
      <w:bookmarkEnd w:id="11"/>
    </w:p>
    <w:p w:rsidR="003270E8" w:rsidRPr="00641543" w:rsidRDefault="003270E8" w:rsidP="003270E8">
      <w:pPr>
        <w:pStyle w:val="StylePara-Heading2Justified"/>
        <w:rPr>
          <w:rFonts w:ascii="Candara" w:hAnsi="Candara" w:cs="Arial"/>
        </w:rPr>
      </w:pPr>
      <w:r w:rsidRPr="00641543">
        <w:rPr>
          <w:rFonts w:ascii="Candara" w:hAnsi="Candara" w:cs="Arial"/>
        </w:rPr>
        <w:t xml:space="preserve">This lab book is a guided tour for learning </w:t>
      </w:r>
      <w:r w:rsidR="0062462B" w:rsidRPr="00641543">
        <w:rPr>
          <w:rFonts w:ascii="Candara" w:hAnsi="Candara" w:cs="Arial"/>
        </w:rPr>
        <w:t>DevOps</w:t>
      </w:r>
      <w:r w:rsidRPr="00641543">
        <w:rPr>
          <w:rFonts w:ascii="Candara" w:hAnsi="Candara" w:cs="Arial"/>
        </w:rPr>
        <w:t>. It comprises ‘To Do’ assignments. Follow the steps provided to work out the ‘To Do’ assignments given.</w:t>
      </w:r>
    </w:p>
    <w:p w:rsidR="003270E8" w:rsidRPr="00641543" w:rsidRDefault="003270E8" w:rsidP="003270E8">
      <w:pPr>
        <w:ind w:left="720"/>
        <w:rPr>
          <w:rFonts w:ascii="Candara" w:hAnsi="Candara" w:cs="Arial"/>
        </w:rPr>
      </w:pPr>
    </w:p>
    <w:p w:rsidR="003270E8" w:rsidRPr="00641543" w:rsidRDefault="003270E8" w:rsidP="000D55A5">
      <w:pPr>
        <w:pStyle w:val="Heading2"/>
      </w:pPr>
      <w:bookmarkStart w:id="12" w:name="_Toc12394316"/>
      <w:bookmarkStart w:id="13" w:name="_Toc136055301"/>
      <w:bookmarkStart w:id="14" w:name="_Toc450204973"/>
      <w:bookmarkStart w:id="15" w:name="_Toc512888437"/>
      <w:r w:rsidRPr="00641543">
        <w:t xml:space="preserve">Setup Checklist for </w:t>
      </w:r>
      <w:bookmarkEnd w:id="12"/>
      <w:bookmarkEnd w:id="13"/>
      <w:bookmarkEnd w:id="14"/>
      <w:r w:rsidR="0062462B" w:rsidRPr="00641543">
        <w:t>DevOps</w:t>
      </w:r>
      <w:bookmarkEnd w:id="15"/>
    </w:p>
    <w:p w:rsidR="003270E8" w:rsidRPr="00641543" w:rsidRDefault="001569DA" w:rsidP="003270E8">
      <w:pPr>
        <w:pStyle w:val="StylePara-Heading2Justified"/>
        <w:rPr>
          <w:rFonts w:ascii="Candara" w:hAnsi="Candara" w:cs="Arial"/>
        </w:rPr>
      </w:pPr>
      <w:r w:rsidRPr="00641543">
        <w:rPr>
          <w:rFonts w:ascii="Candara" w:hAnsi="Candara" w:cs="Arial"/>
        </w:rPr>
        <w:t>Here’s what i</w:t>
      </w:r>
      <w:r w:rsidR="003270E8" w:rsidRPr="00641543">
        <w:rPr>
          <w:rFonts w:ascii="Candara" w:hAnsi="Candara" w:cs="Arial"/>
        </w:rPr>
        <w:t xml:space="preserve">s expected on your machine for the lab </w:t>
      </w:r>
      <w:r w:rsidRPr="00641543">
        <w:rPr>
          <w:rFonts w:ascii="Candara" w:hAnsi="Candara" w:cs="Arial"/>
        </w:rPr>
        <w:t xml:space="preserve">in order </w:t>
      </w:r>
      <w:r w:rsidR="003270E8" w:rsidRPr="00641543">
        <w:rPr>
          <w:rFonts w:ascii="Candara" w:hAnsi="Candara" w:cs="Arial"/>
        </w:rPr>
        <w:t>to work.</w:t>
      </w:r>
    </w:p>
    <w:p w:rsidR="003270E8" w:rsidRPr="00641543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641543">
        <w:rPr>
          <w:rFonts w:ascii="Candara" w:hAnsi="Candara" w:cs="Arial"/>
        </w:rPr>
        <w:t>Minimum System Requirements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Intel Pentium 90 or higher (P166 recommended)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Microsoft Windows XP, Windows 7 or Windows 8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Memory: 2GB of RAM (1GB or more recommended)</w:t>
      </w: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>Google Chrome 36.0 or Mozilla Firefox 31.0 or Internet Explorer 10 or above</w:t>
      </w:r>
    </w:p>
    <w:p w:rsidR="003270E8" w:rsidRPr="00641543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641543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641543">
        <w:rPr>
          <w:rFonts w:ascii="Candara" w:hAnsi="Candara" w:cs="Arial"/>
        </w:rPr>
        <w:t>Please ensure that the following is done:</w:t>
      </w:r>
    </w:p>
    <w:p w:rsidR="003270E8" w:rsidRPr="00641543" w:rsidRDefault="0062462B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lastRenderedPageBreak/>
        <w:t xml:space="preserve">Java is installed, maven, </w:t>
      </w:r>
      <w:r w:rsidR="00554BFC" w:rsidRPr="00641543">
        <w:rPr>
          <w:rFonts w:ascii="Candara" w:hAnsi="Candara" w:cs="Arial"/>
        </w:rPr>
        <w:t>Jenkin</w:t>
      </w:r>
      <w:r w:rsidRPr="00641543">
        <w:rPr>
          <w:rFonts w:ascii="Candara" w:hAnsi="Candara" w:cs="Arial"/>
        </w:rPr>
        <w:t xml:space="preserve">, sonar configuration done </w:t>
      </w:r>
      <w:r w:rsidR="003270E8" w:rsidRPr="00641543">
        <w:rPr>
          <w:rFonts w:ascii="Candara" w:hAnsi="Candara" w:cs="Arial"/>
        </w:rPr>
        <w:t>.</w:t>
      </w:r>
      <w:r w:rsidRPr="00641543">
        <w:rPr>
          <w:rFonts w:ascii="Candara" w:hAnsi="Candara" w:cs="Arial"/>
        </w:rPr>
        <w:t>Git bash &amp;Ui installed .IBM bluemix account should be created</w:t>
      </w:r>
    </w:p>
    <w:p w:rsidR="003270E8" w:rsidRPr="00641543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641543" w:rsidRDefault="003270E8" w:rsidP="000D55A5">
      <w:pPr>
        <w:pStyle w:val="Heading2"/>
      </w:pPr>
      <w:bookmarkStart w:id="16" w:name="_Toc450204974"/>
      <w:bookmarkStart w:id="17" w:name="_Toc512888438"/>
      <w:r w:rsidRPr="00641543">
        <w:t>Instructions</w:t>
      </w:r>
      <w:bookmarkEnd w:id="16"/>
      <w:bookmarkEnd w:id="17"/>
    </w:p>
    <w:p w:rsidR="003270E8" w:rsidRPr="00641543" w:rsidRDefault="003270E8" w:rsidP="003270E8">
      <w:pPr>
        <w:ind w:left="360"/>
        <w:rPr>
          <w:rFonts w:ascii="Candara" w:hAnsi="Candara" w:cs="Arial"/>
        </w:rPr>
      </w:pPr>
    </w:p>
    <w:p w:rsidR="003270E8" w:rsidRPr="00641543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5C78C7" w:rsidRPr="00641543">
        <w:rPr>
          <w:rFonts w:ascii="Candara" w:hAnsi="Candara" w:cs="Arial"/>
        </w:rPr>
        <w:t>DevOps</w:t>
      </w:r>
      <w:r w:rsidRPr="00641543">
        <w:rPr>
          <w:rFonts w:ascii="Candara" w:hAnsi="Candara" w:cs="Arial"/>
        </w:rPr>
        <w:t>_</w:t>
      </w:r>
      <w:r w:rsidR="00554BFC" w:rsidRPr="00641543">
        <w:rPr>
          <w:rFonts w:ascii="Candara" w:hAnsi="Candara" w:cs="Arial"/>
        </w:rPr>
        <w:t xml:space="preserve">assgniment. </w:t>
      </w:r>
      <w:r w:rsidRPr="00641543">
        <w:rPr>
          <w:rFonts w:ascii="Candara" w:hAnsi="Candara" w:cs="Arial"/>
        </w:rPr>
        <w:t>For each lab exercise create a directory as lab &lt;lab number&gt;.</w:t>
      </w:r>
    </w:p>
    <w:p w:rsidR="003270E8" w:rsidRPr="00641543" w:rsidRDefault="003270E8" w:rsidP="007E0712">
      <w:pPr>
        <w:pStyle w:val="Para-Heading2Bulleted"/>
        <w:numPr>
          <w:ilvl w:val="0"/>
          <w:numId w:val="0"/>
        </w:numPr>
        <w:tabs>
          <w:tab w:val="num" w:pos="1800"/>
        </w:tabs>
        <w:ind w:left="1800"/>
        <w:rPr>
          <w:rFonts w:ascii="Candara" w:hAnsi="Candara" w:cs="Arial"/>
        </w:rPr>
      </w:pPr>
      <w:r w:rsidRPr="00641543">
        <w:rPr>
          <w:rFonts w:ascii="Candara" w:hAnsi="Candara" w:cs="Arial"/>
        </w:rPr>
        <w:t xml:space="preserve">You may also look up the on-line help provided in </w:t>
      </w:r>
    </w:p>
    <w:p w:rsidR="003270E8" w:rsidRPr="00641543" w:rsidRDefault="003270E8" w:rsidP="003270E8">
      <w:pPr>
        <w:pStyle w:val="Para-Heading2Bold"/>
        <w:rPr>
          <w:rFonts w:ascii="Candara" w:hAnsi="Candara" w:cs="Arial"/>
        </w:rPr>
      </w:pPr>
      <w:bookmarkStart w:id="18" w:name="_Toc515766575"/>
      <w:bookmarkStart w:id="19" w:name="_Toc515766695"/>
      <w:bookmarkStart w:id="20" w:name="_Toc107468493"/>
      <w:bookmarkStart w:id="21" w:name="_Toc136055300"/>
    </w:p>
    <w:p w:rsidR="003270E8" w:rsidRPr="00641543" w:rsidRDefault="003270E8" w:rsidP="000D55A5">
      <w:pPr>
        <w:pStyle w:val="Heading2"/>
      </w:pPr>
      <w:bookmarkStart w:id="22" w:name="_Toc450204975"/>
      <w:bookmarkStart w:id="23" w:name="_Toc512888439"/>
      <w:bookmarkEnd w:id="18"/>
      <w:bookmarkEnd w:id="19"/>
      <w:bookmarkEnd w:id="20"/>
      <w:bookmarkEnd w:id="21"/>
      <w:r w:rsidRPr="00641543">
        <w:t>Learning More</w:t>
      </w:r>
      <w:bookmarkEnd w:id="22"/>
      <w:bookmarkEnd w:id="23"/>
      <w:r w:rsidRPr="00641543">
        <w:t xml:space="preserve"> </w:t>
      </w:r>
    </w:p>
    <w:p w:rsidR="003270E8" w:rsidRPr="00641543" w:rsidRDefault="003270E8" w:rsidP="003270E8">
      <w:pPr>
        <w:rPr>
          <w:rFonts w:ascii="Candara" w:hAnsi="Candara" w:cs="Arial"/>
        </w:rPr>
      </w:pPr>
    </w:p>
    <w:p w:rsidR="005C78C7" w:rsidRPr="00641543" w:rsidRDefault="00713C9B" w:rsidP="005C78C7">
      <w:pPr>
        <w:pStyle w:val="Para-Heading2Bulleted"/>
        <w:rPr>
          <w:rFonts w:ascii="Candara" w:hAnsi="Candara" w:cs="Arial"/>
        </w:rPr>
      </w:pPr>
      <w:hyperlink r:id="rId12" w:history="1">
        <w:r w:rsidR="005C78C7" w:rsidRPr="00641543">
          <w:rPr>
            <w:rStyle w:val="Hyperlink"/>
            <w:rFonts w:ascii="Candara" w:hAnsi="Candara" w:cs="Arial"/>
            <w:color w:val="auto"/>
          </w:rPr>
          <w:t>https://www.cloudbees.com/jenkins/about</w:t>
        </w:r>
      </w:hyperlink>
    </w:p>
    <w:p w:rsidR="005C78C7" w:rsidRPr="00641543" w:rsidRDefault="00713C9B" w:rsidP="005C78C7">
      <w:pPr>
        <w:pStyle w:val="Para-Heading2Bulleted"/>
      </w:pPr>
      <w:hyperlink r:id="rId13" w:history="1">
        <w:r w:rsidR="005C78C7" w:rsidRPr="00641543">
          <w:rPr>
            <w:rStyle w:val="Hyperlink"/>
            <w:rFonts w:ascii="Candara" w:hAnsi="Candara" w:cs="Arial"/>
            <w:color w:val="auto"/>
          </w:rPr>
          <w:t>https://www.sonarqube.org/</w:t>
        </w:r>
      </w:hyperlink>
    </w:p>
    <w:p w:rsidR="005C78C7" w:rsidRPr="00641543" w:rsidRDefault="00713C9B" w:rsidP="005C78C7">
      <w:pPr>
        <w:pStyle w:val="Para-Heading2Bulleted"/>
      </w:pPr>
      <w:hyperlink r:id="rId14" w:history="1">
        <w:r w:rsidR="005C78C7" w:rsidRPr="00641543">
          <w:rPr>
            <w:rStyle w:val="Hyperlink"/>
            <w:color w:val="auto"/>
          </w:rPr>
          <w:t>https://git-scm.com/</w:t>
        </w:r>
      </w:hyperlink>
    </w:p>
    <w:p w:rsidR="005C78C7" w:rsidRPr="00641543" w:rsidRDefault="00713C9B" w:rsidP="005C78C7">
      <w:pPr>
        <w:pStyle w:val="Para-Heading2Bulleted"/>
      </w:pPr>
      <w:hyperlink r:id="rId15" w:history="1">
        <w:r w:rsidR="005C78C7" w:rsidRPr="00641543">
          <w:rPr>
            <w:rStyle w:val="Hyperlink"/>
            <w:color w:val="auto"/>
          </w:rPr>
          <w:t>https://maven.apache.org/</w:t>
        </w:r>
      </w:hyperlink>
    </w:p>
    <w:p w:rsidR="003270E8" w:rsidRPr="00641543" w:rsidRDefault="00713C9B" w:rsidP="005C78C7">
      <w:pPr>
        <w:pStyle w:val="Para-Heading2Bulleted"/>
      </w:pPr>
      <w:hyperlink r:id="rId16" w:history="1">
        <w:r w:rsidR="005C78C7" w:rsidRPr="00641543">
          <w:rPr>
            <w:rStyle w:val="Hyperlink"/>
            <w:color w:val="auto"/>
          </w:rPr>
          <w:t>https://www.ibm.com/cloud-computing/bluemix/what-is-bluemix?lnk=hm</w:t>
        </w:r>
      </w:hyperlink>
    </w:p>
    <w:p w:rsidR="005C78C7" w:rsidRPr="00641543" w:rsidRDefault="00713C9B" w:rsidP="005C78C7">
      <w:pPr>
        <w:pStyle w:val="Para-Heading2Bulleted"/>
      </w:pPr>
      <w:hyperlink r:id="rId17" w:history="1">
        <w:r w:rsidR="005C78C7" w:rsidRPr="00641543">
          <w:rPr>
            <w:rStyle w:val="Hyperlink"/>
            <w:color w:val="auto"/>
          </w:rPr>
          <w:t>https://en.wikipedia.org/wiki/DevOps</w:t>
        </w:r>
      </w:hyperlink>
    </w:p>
    <w:p w:rsidR="005C78C7" w:rsidRPr="00641543" w:rsidRDefault="005C78C7" w:rsidP="005C78C7">
      <w:pPr>
        <w:pStyle w:val="Para-Heading2Bulleted"/>
        <w:numPr>
          <w:ilvl w:val="0"/>
          <w:numId w:val="0"/>
        </w:numPr>
        <w:ind w:left="1440"/>
      </w:pPr>
    </w:p>
    <w:p w:rsidR="005C78C7" w:rsidRPr="00641543" w:rsidRDefault="005C78C7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:rsidR="00376E2E" w:rsidRPr="00641543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641543" w:rsidSect="004611D6">
          <w:headerReference w:type="default" r:id="rId18"/>
          <w:footerReference w:type="default" r:id="rId1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641543" w:rsidRDefault="003340CA" w:rsidP="00A2727F">
      <w:pPr>
        <w:pStyle w:val="MainTitle-Numbered"/>
        <w:rPr>
          <w:color w:val="auto"/>
        </w:rPr>
      </w:pPr>
      <w:bookmarkStart w:id="24" w:name="_Toc512888440"/>
      <w:r w:rsidRPr="00641543">
        <w:rPr>
          <w:color w:val="auto"/>
        </w:rPr>
        <w:lastRenderedPageBreak/>
        <w:t>Git with DevOps</w:t>
      </w:r>
      <w:bookmarkEnd w:id="24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641543" w:rsidRPr="00641543">
        <w:tc>
          <w:tcPr>
            <w:tcW w:w="790" w:type="dxa"/>
            <w:shd w:val="clear" w:color="auto" w:fill="CCCCCC"/>
            <w:vAlign w:val="center"/>
          </w:tcPr>
          <w:p w:rsidR="005F3990" w:rsidRPr="00641543" w:rsidRDefault="0050549B" w:rsidP="00337986">
            <w:pPr>
              <w:rPr>
                <w:rStyle w:val="StyleNormalBold"/>
              </w:rPr>
            </w:pPr>
            <w:r w:rsidRPr="00641543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50549B" w:rsidRPr="00641543" w:rsidRDefault="003340CA" w:rsidP="00582C33">
            <w:pPr>
              <w:pStyle w:val="ListParagraph"/>
              <w:numPr>
                <w:ilvl w:val="0"/>
                <w:numId w:val="8"/>
              </w:numPr>
            </w:pPr>
            <w:r w:rsidRPr="00641543">
              <w:t xml:space="preserve">Working with Git-Local &amp; remotely </w:t>
            </w:r>
          </w:p>
        </w:tc>
      </w:tr>
      <w:tr w:rsidR="00641543" w:rsidRPr="00641543">
        <w:tc>
          <w:tcPr>
            <w:tcW w:w="790" w:type="dxa"/>
            <w:shd w:val="clear" w:color="auto" w:fill="CCCCCC"/>
            <w:vAlign w:val="center"/>
          </w:tcPr>
          <w:p w:rsidR="0050549B" w:rsidRPr="00641543" w:rsidRDefault="0050549B" w:rsidP="00337986">
            <w:pPr>
              <w:rPr>
                <w:rStyle w:val="StyleNormalBold"/>
              </w:rPr>
            </w:pPr>
            <w:r w:rsidRPr="00641543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641543" w:rsidRDefault="0050549B" w:rsidP="00337986">
            <w:r w:rsidRPr="00641543">
              <w:t>60 minutes</w:t>
            </w:r>
          </w:p>
        </w:tc>
      </w:tr>
    </w:tbl>
    <w:p w:rsidR="006B3F7D" w:rsidRDefault="006B3F7D" w:rsidP="000D55A5">
      <w:pPr>
        <w:pStyle w:val="Heading2"/>
      </w:pPr>
      <w:bookmarkStart w:id="25" w:name="_Toc450204977"/>
      <w:bookmarkStart w:id="26" w:name="_Toc452123399"/>
    </w:p>
    <w:p w:rsidR="006B3F7D" w:rsidRDefault="006B3F7D" w:rsidP="000D55A5">
      <w:pPr>
        <w:pStyle w:val="Heading2"/>
      </w:pPr>
    </w:p>
    <w:p w:rsidR="006B3F7D" w:rsidRDefault="006B3F7D" w:rsidP="000D55A5">
      <w:pPr>
        <w:pStyle w:val="Heading2"/>
      </w:pPr>
    </w:p>
    <w:p w:rsidR="006B3F7D" w:rsidRDefault="006B3F7D" w:rsidP="000D55A5">
      <w:pPr>
        <w:pStyle w:val="Heading2"/>
      </w:pPr>
    </w:p>
    <w:p w:rsidR="006B3F7D" w:rsidRDefault="006B3F7D" w:rsidP="000D55A5">
      <w:pPr>
        <w:pStyle w:val="Heading2"/>
      </w:pPr>
    </w:p>
    <w:p w:rsidR="00212AE1" w:rsidRPr="00641543" w:rsidRDefault="003340CA" w:rsidP="000D55A5">
      <w:pPr>
        <w:pStyle w:val="Heading2"/>
      </w:pPr>
      <w:bookmarkStart w:id="27" w:name="_Toc512888441"/>
      <w:r w:rsidRPr="006415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91440</wp:posOffset>
                </wp:positionV>
                <wp:extent cx="1155700" cy="7874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t xml:space="preserve"> Local Repository (for admin use only)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13.5pt;margin-top:7.2pt;width:91pt;height:6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t xml:space="preserve"> Local Repository (for admin use only)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78C7" w:rsidRPr="0064154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135890</wp:posOffset>
                </wp:positionV>
                <wp:extent cx="1123950" cy="82550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C7" w:rsidRDefault="005C78C7" w:rsidP="005C78C7">
                            <w:r w:rsidRPr="00446B71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t xml:space="preserve"> Public Repository (Remote)</w:t>
                            </w:r>
                          </w:p>
                          <w:p w:rsidR="005C78C7" w:rsidRDefault="005C78C7" w:rsidP="005C78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7" style="position:absolute;margin-left:46.5pt;margin-top:10.7pt;width:88.5pt;height:6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" fillcolor="white [3201]" strokecolor="#f79646 [3209]" strokeweight="2pt">
                <v:textbox>
                  <w:txbxContent>
                    <w:p w:rsidR="005C78C7" w:rsidRDefault="005C78C7" w:rsidP="005C78C7">
                      <w:r w:rsidRPr="00446B71">
                        <w:rPr>
                          <w:b/>
                          <w:sz w:val="36"/>
                          <w:szCs w:val="36"/>
                        </w:rPr>
                        <w:t>A</w:t>
                      </w:r>
                      <w:r>
                        <w:t xml:space="preserve"> Public Repository (Remote)</w:t>
                      </w:r>
                    </w:p>
                    <w:p w:rsidR="005C78C7" w:rsidRDefault="005C78C7" w:rsidP="005C78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End w:id="25"/>
      <w:bookmarkEnd w:id="26"/>
      <w:bookmarkEnd w:id="27"/>
    </w:p>
    <w:p w:rsidR="005C78C7" w:rsidRPr="00641543" w:rsidRDefault="005C78C7" w:rsidP="005C78C7"/>
    <w:p w:rsidR="005C78C7" w:rsidRPr="00641543" w:rsidRDefault="005C78C7" w:rsidP="005C78C7"/>
    <w:p w:rsidR="005C78C7" w:rsidRPr="00641543" w:rsidRDefault="005C78C7" w:rsidP="005C78C7"/>
    <w:p w:rsidR="00212AE1" w:rsidRPr="00641543" w:rsidRDefault="00212AE1" w:rsidP="00983A0E">
      <w:pPr>
        <w:pStyle w:val="Caption"/>
        <w:jc w:val="center"/>
        <w:rPr>
          <w:rFonts w:cs="Arial"/>
        </w:rPr>
      </w:pPr>
    </w:p>
    <w:p w:rsidR="00212AE1" w:rsidRPr="00641543" w:rsidRDefault="00212AE1" w:rsidP="00212AE1">
      <w:pPr>
        <w:pStyle w:val="Para-Heading2"/>
        <w:ind w:left="0"/>
        <w:rPr>
          <w:rFonts w:ascii="Arial" w:hAnsi="Arial" w:cs="Arial"/>
        </w:rPr>
      </w:pPr>
    </w:p>
    <w:p w:rsidR="00FA36A3" w:rsidRPr="00641543" w:rsidRDefault="00FA36A3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FA36A3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  <w:r w:rsidRPr="006415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98425</wp:posOffset>
                </wp:positionV>
                <wp:extent cx="1174750" cy="673100"/>
                <wp:effectExtent l="0" t="0" r="254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t xml:space="preserve">  Public Repository (Backup)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left:0;text-align:left;margin-left:304pt;margin-top:7.75pt;width:92.5pt;height:5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E</w:t>
                      </w:r>
                      <w:r>
                        <w:t xml:space="preserve">  Public Repository (Backup)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415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145415</wp:posOffset>
                </wp:positionV>
                <wp:extent cx="1073150" cy="69850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t xml:space="preserve">  Local Repository (Tester)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9" style="position:absolute;left:0;text-align:left;margin-left:104pt;margin-top:11.45pt;width:84.5pt;height: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MOcAIAACY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D</w:t>
                      </w:r>
                      <w:r>
                        <w:t xml:space="preserve">  Local Repository (Tester)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415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120015</wp:posOffset>
                </wp:positionV>
                <wp:extent cx="977900" cy="711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t xml:space="preserve"> Local Repository</w:t>
                            </w:r>
                          </w:p>
                          <w:p w:rsidR="003340CA" w:rsidRDefault="003340CA" w:rsidP="003340CA">
                            <w:r>
                              <w:t>(Developer)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0" style="position:absolute;left:0;text-align:left;margin-left:8pt;margin-top:9.45pt;width:77pt;height:5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C</w:t>
                      </w:r>
                      <w:r>
                        <w:t xml:space="preserve"> Local Repository</w:t>
                      </w:r>
                    </w:p>
                    <w:p w:rsidR="003340CA" w:rsidRDefault="003340CA" w:rsidP="003340CA">
                      <w:r>
                        <w:t>(Developer)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A36A3" w:rsidRPr="00641543" w:rsidRDefault="00FA36A3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3340CA">
      <w:pPr>
        <w:tabs>
          <w:tab w:val="left" w:pos="7695"/>
        </w:tabs>
      </w:pPr>
      <w:r w:rsidRPr="00641543">
        <w:t xml:space="preserve">Significance of the repositories: 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 xml:space="preserve">A: Public </w:t>
      </w:r>
      <w:r w:rsidR="00C8733A" w:rsidRPr="00641543">
        <w:t>repository used for data storage, all clients pushes</w:t>
      </w:r>
      <w:r w:rsidRPr="00641543">
        <w:t xml:space="preserve"> and pull here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>B: Initial directory structure and branches are created here to be pushed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>C and D: These are local repositories which will have working tree</w:t>
      </w:r>
    </w:p>
    <w:p w:rsidR="003340CA" w:rsidRPr="00641543" w:rsidRDefault="003340CA" w:rsidP="003340CA">
      <w:pPr>
        <w:tabs>
          <w:tab w:val="left" w:pos="7695"/>
        </w:tabs>
      </w:pPr>
      <w:r w:rsidRPr="00641543">
        <w:t>E: Public repository meant for backup purpose.</w:t>
      </w:r>
    </w:p>
    <w:p w:rsidR="00C8733A" w:rsidRPr="00641543" w:rsidRDefault="00C8733A" w:rsidP="003340CA">
      <w:pPr>
        <w:tabs>
          <w:tab w:val="left" w:pos="7695"/>
        </w:tabs>
      </w:pPr>
    </w:p>
    <w:p w:rsidR="003340CA" w:rsidRPr="00641543" w:rsidRDefault="003340CA" w:rsidP="003340CA">
      <w:pPr>
        <w:tabs>
          <w:tab w:val="left" w:pos="7695"/>
        </w:tabs>
      </w:pPr>
      <w:r w:rsidRPr="00641543">
        <w:t>Perform following operations:</w:t>
      </w:r>
    </w:p>
    <w:p w:rsidR="003340CA" w:rsidRPr="00641543" w:rsidRDefault="003340CA" w:rsidP="003340CA">
      <w:pPr>
        <w:tabs>
          <w:tab w:val="left" w:pos="7695"/>
        </w:tabs>
      </w:pPr>
    </w:p>
    <w:p w:rsidR="003340CA" w:rsidRPr="00641543" w:rsidRDefault="003340CA" w:rsidP="003340CA">
      <w:pPr>
        <w:rPr>
          <w:b/>
          <w:u w:val="single"/>
        </w:rPr>
      </w:pPr>
      <w:r w:rsidRPr="00641543">
        <w:rPr>
          <w:b/>
          <w:u w:val="single"/>
        </w:rPr>
        <w:t>Note: Participants are required to submit commands used for each question in a word document</w:t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 xml:space="preserve">Create all the repositories.  </w:t>
      </w:r>
      <w:r w:rsidRPr="00641543">
        <w:tab/>
      </w:r>
      <w:r w:rsidRPr="00641543">
        <w:tab/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>Operations in B: Create a file info.txt containing text “Project”. Commit it and then create 2 branches in master. Branches are to be named as Development and Testing .Push all branches to A.</w:t>
      </w:r>
      <w:r w:rsidRPr="00641543">
        <w:tab/>
      </w:r>
      <w:r w:rsidRPr="00641543">
        <w:tab/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 xml:space="preserve"> Pull Development branch on C and Testing branch on D</w:t>
      </w:r>
      <w:r w:rsidRPr="00641543">
        <w:tab/>
      </w:r>
      <w:r w:rsidRPr="00641543">
        <w:tab/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>Now, on C add a file MyJavaCode.txt, stage it and commit it. On D add file MyJUnitTestCase.txt, stage and commit it. Goto D and pull all files from C.</w:t>
      </w:r>
      <w:r w:rsidRPr="00641543">
        <w:tab/>
        <w:t xml:space="preserve">    </w:t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lastRenderedPageBreak/>
        <w:t>Goto D and edit file MyJavaCode.txt (Assume that it is some file which is accidently edited). Stage it, commit it. Now, push data from D to A. Then goto</w:t>
      </w:r>
      <w:r w:rsidR="00C8733A" w:rsidRPr="00641543">
        <w:t xml:space="preserve"> C and pull from A. It </w:t>
      </w:r>
      <w:r w:rsidRPr="00641543">
        <w:t>need</w:t>
      </w:r>
      <w:r w:rsidR="00C8733A" w:rsidRPr="00641543">
        <w:t>s</w:t>
      </w:r>
      <w:r w:rsidRPr="00641543">
        <w:t xml:space="preserve"> resolving conflict. While resolving conflict, use text from C and discard all changes in MyJavaCode.txt made in D. Commit C and push from C to A.    </w:t>
      </w:r>
      <w:r w:rsidRPr="00641543">
        <w:tab/>
        <w:t xml:space="preserve">  </w:t>
      </w:r>
    </w:p>
    <w:p w:rsidR="003340CA" w:rsidRPr="00641543" w:rsidRDefault="003340CA" w:rsidP="00582C33">
      <w:pPr>
        <w:pStyle w:val="ListParagraph"/>
        <w:numPr>
          <w:ilvl w:val="0"/>
          <w:numId w:val="10"/>
        </w:numPr>
        <w:tabs>
          <w:tab w:val="left" w:pos="7695"/>
        </w:tabs>
        <w:spacing w:after="200" w:line="276" w:lineRule="auto"/>
      </w:pPr>
      <w:r w:rsidRPr="00641543">
        <w:t>Pull from A to C. Push from C to E. Assume that A is down. Create file Source2.java in C. Stage it, commit it and push to E. Create file HttpdTest.txt in D. Stage it and commit it. Pull from E and then Push to E. Now, assume A is up. Now D is in sync with E. So, pull A to D and then push from D to A.</w:t>
      </w:r>
      <w:r w:rsidRPr="00641543">
        <w:tab/>
      </w:r>
      <w:r w:rsidRPr="00641543">
        <w:tab/>
      </w:r>
    </w:p>
    <w:p w:rsidR="00C8733A" w:rsidRDefault="00C8733A" w:rsidP="003340CA">
      <w:pPr>
        <w:pStyle w:val="Para-Heading2"/>
        <w:ind w:left="0"/>
        <w:jc w:val="both"/>
      </w:pPr>
    </w:p>
    <w:p w:rsidR="003871F8" w:rsidRPr="003871F8" w:rsidRDefault="003871F8" w:rsidP="003871F8">
      <w:pPr>
        <w:pStyle w:val="MainTitle-Numbered"/>
        <w:numPr>
          <w:ilvl w:val="0"/>
          <w:numId w:val="0"/>
        </w:numPr>
        <w:ind w:left="1080" w:hanging="450"/>
        <w:rPr>
          <w:color w:val="auto"/>
        </w:rPr>
      </w:pPr>
      <w:bookmarkStart w:id="28" w:name="_Toc512888442"/>
      <w:r>
        <w:rPr>
          <w:color w:val="auto"/>
        </w:rPr>
        <w:t xml:space="preserve">Lab 2    </w:t>
      </w:r>
      <w:proofErr w:type="spellStart"/>
      <w:r w:rsidRPr="003871F8">
        <w:rPr>
          <w:color w:val="auto"/>
        </w:rPr>
        <w:t>Git</w:t>
      </w:r>
      <w:proofErr w:type="spellEnd"/>
      <w:r w:rsidRPr="003871F8">
        <w:rPr>
          <w:color w:val="auto"/>
        </w:rPr>
        <w:t xml:space="preserve"> with DevOps</w:t>
      </w:r>
      <w:bookmarkEnd w:id="28"/>
    </w:p>
    <w:p w:rsidR="003871F8" w:rsidRPr="00641543" w:rsidRDefault="003871F8" w:rsidP="003340CA">
      <w:pPr>
        <w:pStyle w:val="Para-Heading2"/>
        <w:ind w:left="0"/>
        <w:jc w:val="both"/>
      </w:pPr>
    </w:p>
    <w:p w:rsidR="003340CA" w:rsidRPr="00641543" w:rsidRDefault="003340CA" w:rsidP="003340CA">
      <w:pPr>
        <w:pStyle w:val="Para-Heading2"/>
        <w:ind w:left="0"/>
        <w:jc w:val="both"/>
      </w:pPr>
      <w:r w:rsidRPr="00641543">
        <w:t>Using rebase change order of commit in any of the above repository.</w:t>
      </w:r>
      <w:r w:rsidRPr="00641543">
        <w:tab/>
      </w:r>
    </w:p>
    <w:p w:rsidR="003340CA" w:rsidRPr="00641543" w:rsidRDefault="003340CA" w:rsidP="003340CA">
      <w:pPr>
        <w:pStyle w:val="Para-Heading2"/>
        <w:ind w:left="0"/>
        <w:jc w:val="both"/>
      </w:pPr>
      <w:r w:rsidRPr="00641543">
        <w:t>2. Create the account in GitHub</w:t>
      </w:r>
      <w:r w:rsidR="00411364" w:rsidRPr="00641543">
        <w:t>-</w:t>
      </w:r>
      <w:r w:rsidRPr="00641543">
        <w:t xml:space="preserve">, push the </w:t>
      </w:r>
      <w:r w:rsidR="00411364" w:rsidRPr="00641543">
        <w:t>calculator Ap</w:t>
      </w:r>
      <w:r w:rsidR="00C8733A" w:rsidRPr="00641543">
        <w:t>plication in remote repository, next</w:t>
      </w:r>
      <w:r w:rsidR="00411364" w:rsidRPr="00641543">
        <w:t xml:space="preserve"> user pu</w:t>
      </w:r>
      <w:r w:rsidR="00C8733A" w:rsidRPr="00641543">
        <w:t>ll it to local repository &amp; make</w:t>
      </w:r>
      <w:r w:rsidR="00411364" w:rsidRPr="00641543">
        <w:t xml:space="preserve"> the change &amp; again push changed ap</w:t>
      </w:r>
      <w:r w:rsidR="00C8733A" w:rsidRPr="00641543">
        <w:t>plication to remote repository.</w:t>
      </w:r>
      <w:r w:rsidR="00411364" w:rsidRPr="00641543">
        <w:t xml:space="preserve"> </w:t>
      </w:r>
      <w:r w:rsidRPr="00641543">
        <w:t xml:space="preserve"> </w:t>
      </w:r>
    </w:p>
    <w:p w:rsidR="00CF5B72" w:rsidRPr="00641543" w:rsidRDefault="00CF5B72" w:rsidP="001C3214">
      <w:pPr>
        <w:pStyle w:val="Para-Heading2"/>
        <w:jc w:val="both"/>
      </w:pPr>
      <w:r w:rsidRPr="00641543">
        <w:t xml:space="preserve">2.1 Extend the above application create a dynamic web calculator </w:t>
      </w:r>
      <w:proofErr w:type="spellStart"/>
      <w:r w:rsidRPr="00641543">
        <w:t>application</w:t>
      </w:r>
      <w:r w:rsidR="00C8733A" w:rsidRPr="00641543">
        <w:t>.P</w:t>
      </w:r>
      <w:r w:rsidRPr="00641543">
        <w:t>ush</w:t>
      </w:r>
      <w:proofErr w:type="spellEnd"/>
      <w:r w:rsidRPr="00641543">
        <w:t xml:space="preserve"> the data into </w:t>
      </w:r>
      <w:proofErr w:type="spellStart"/>
      <w:r w:rsidRPr="00641543">
        <w:t>github</w:t>
      </w:r>
      <w:proofErr w:type="spellEnd"/>
      <w:r w:rsidRPr="00641543">
        <w:t xml:space="preserve"> </w:t>
      </w:r>
      <w:r w:rsidR="00A67BFD" w:rsidRPr="00641543">
        <w:t xml:space="preserve">repository. </w:t>
      </w:r>
    </w:p>
    <w:p w:rsidR="00411364" w:rsidRPr="00641543" w:rsidRDefault="00411364" w:rsidP="00411364">
      <w:pPr>
        <w:rPr>
          <w:b/>
          <w:u w:val="single"/>
        </w:rPr>
      </w:pPr>
      <w:r w:rsidRPr="00641543">
        <w:rPr>
          <w:b/>
          <w:u w:val="single"/>
        </w:rPr>
        <w:t>Note: Participants are required to submit commands used for each question in a word document</w:t>
      </w:r>
    </w:p>
    <w:p w:rsidR="00411364" w:rsidRPr="00641543" w:rsidRDefault="00411364" w:rsidP="003340CA">
      <w:pPr>
        <w:pStyle w:val="Para-Heading2"/>
        <w:ind w:left="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64154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212AE1" w:rsidRPr="00641543" w:rsidRDefault="00212AE1" w:rsidP="00A2727F"/>
    <w:p w:rsidR="00212AE1" w:rsidRPr="00641543" w:rsidRDefault="00212AE1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411364" w:rsidRPr="00641543" w:rsidRDefault="00411364" w:rsidP="00A2727F"/>
    <w:p w:rsidR="006E2AA2" w:rsidRPr="00641543" w:rsidRDefault="001C3214" w:rsidP="001C3214">
      <w:pPr>
        <w:pStyle w:val="MainTitle-Numbered"/>
        <w:numPr>
          <w:ilvl w:val="0"/>
          <w:numId w:val="0"/>
        </w:numPr>
        <w:ind w:left="1080"/>
        <w:rPr>
          <w:color w:val="auto"/>
        </w:rPr>
      </w:pPr>
      <w:bookmarkStart w:id="29" w:name="_Toc512888443"/>
      <w:r>
        <w:rPr>
          <w:color w:val="auto"/>
        </w:rPr>
        <w:t xml:space="preserve">Lab </w:t>
      </w:r>
      <w:proofErr w:type="gramStart"/>
      <w:r>
        <w:rPr>
          <w:color w:val="auto"/>
        </w:rPr>
        <w:t xml:space="preserve">3  </w:t>
      </w:r>
      <w:r w:rsidR="00F87456" w:rsidRPr="00641543">
        <w:rPr>
          <w:color w:val="auto"/>
        </w:rPr>
        <w:t>Jenkin</w:t>
      </w:r>
      <w:bookmarkEnd w:id="29"/>
      <w:proofErr w:type="gramEnd"/>
      <w:r w:rsidR="00F87456" w:rsidRPr="00641543">
        <w:rPr>
          <w:color w:val="auto"/>
        </w:rPr>
        <w:t xml:space="preserve"> </w:t>
      </w:r>
    </w:p>
    <w:p w:rsidR="00DD2C4C" w:rsidRPr="00641543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641543" w:rsidRPr="00641543">
        <w:tc>
          <w:tcPr>
            <w:tcW w:w="821" w:type="dxa"/>
            <w:shd w:val="clear" w:color="auto" w:fill="CCCCCC"/>
            <w:vAlign w:val="center"/>
          </w:tcPr>
          <w:p w:rsidR="000F2C29" w:rsidRPr="00641543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Goals</w:t>
            </w:r>
          </w:p>
          <w:p w:rsidR="000F2C29" w:rsidRPr="00641543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641543" w:rsidRDefault="00F87456" w:rsidP="00582C33">
            <w:pPr>
              <w:pStyle w:val="StylePara-unlistedbullets"/>
              <w:numPr>
                <w:ilvl w:val="0"/>
                <w:numId w:val="9"/>
              </w:numPr>
            </w:pPr>
            <w:r w:rsidRPr="00641543">
              <w:rPr>
                <w:rFonts w:ascii="Candara" w:hAnsi="Candara" w:cs="Arial"/>
              </w:rPr>
              <w:t xml:space="preserve">Working with Jenkin </w:t>
            </w:r>
          </w:p>
        </w:tc>
      </w:tr>
      <w:tr w:rsidR="00641543" w:rsidRPr="00641543">
        <w:tc>
          <w:tcPr>
            <w:tcW w:w="821" w:type="dxa"/>
            <w:shd w:val="clear" w:color="auto" w:fill="CCCCCC"/>
            <w:vAlign w:val="center"/>
          </w:tcPr>
          <w:p w:rsidR="00751C53" w:rsidRPr="00641543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641543" w:rsidRDefault="006E2AA2" w:rsidP="00EC5F79">
            <w:pPr>
              <w:pStyle w:val="StylePara"/>
              <w:ind w:left="0"/>
            </w:pPr>
            <w:r w:rsidRPr="00641543">
              <w:t>3</w:t>
            </w:r>
            <w:r w:rsidR="00BA4B57" w:rsidRPr="00641543">
              <w:t>0 min</w:t>
            </w:r>
            <w:r w:rsidR="000F2C29" w:rsidRPr="00641543">
              <w:t>utes</w:t>
            </w:r>
          </w:p>
        </w:tc>
      </w:tr>
    </w:tbl>
    <w:p w:rsidR="00EB009B" w:rsidRPr="00641543" w:rsidRDefault="00EB009B" w:rsidP="000D55A5">
      <w:pPr>
        <w:pStyle w:val="Heading2"/>
      </w:pPr>
    </w:p>
    <w:p w:rsidR="00E62843" w:rsidRPr="00641543" w:rsidRDefault="001C3214" w:rsidP="000D55A5">
      <w:pPr>
        <w:pStyle w:val="Heading2"/>
      </w:pPr>
      <w:bookmarkStart w:id="30" w:name="_Toc448909942"/>
      <w:bookmarkStart w:id="31" w:name="_Toc512888444"/>
      <w:r>
        <w:t>3.1</w:t>
      </w:r>
      <w:r w:rsidR="00F87456" w:rsidRPr="00641543">
        <w:t xml:space="preserve">. Create a Job in </w:t>
      </w:r>
      <w:r w:rsidR="00CF5B72" w:rsidRPr="00641543">
        <w:t>Jenkin, pull</w:t>
      </w:r>
      <w:r w:rsidR="00F87456" w:rsidRPr="00641543">
        <w:t xml:space="preserve"> the calculator </w:t>
      </w:r>
      <w:r w:rsidR="000D55A5" w:rsidRPr="00641543">
        <w:t xml:space="preserve">application (same application push in assignment </w:t>
      </w:r>
      <w:r w:rsidR="00554BFC" w:rsidRPr="00641543">
        <w:t>2)</w:t>
      </w:r>
      <w:r w:rsidR="00F87456" w:rsidRPr="00641543">
        <w:t xml:space="preserve"> from </w:t>
      </w:r>
      <w:r w:rsidR="00CF5B72" w:rsidRPr="00641543">
        <w:t xml:space="preserve">GitHub </w:t>
      </w:r>
      <w:proofErr w:type="gramStart"/>
      <w:r w:rsidR="00CF5B72" w:rsidRPr="00641543">
        <w:t>repository ,build</w:t>
      </w:r>
      <w:proofErr w:type="gramEnd"/>
      <w:r w:rsidR="00CF5B72" w:rsidRPr="00641543">
        <w:t xml:space="preserve"> with maven </w:t>
      </w:r>
      <w:r w:rsidR="00681D69" w:rsidRPr="00641543">
        <w:t>.</w:t>
      </w:r>
      <w:bookmarkEnd w:id="31"/>
    </w:p>
    <w:p w:rsidR="000D55A5" w:rsidRPr="00641543" w:rsidRDefault="001C3214" w:rsidP="000D55A5">
      <w:pPr>
        <w:pStyle w:val="Heading2"/>
      </w:pPr>
      <w:bookmarkStart w:id="32" w:name="_Toc512888445"/>
      <w:r>
        <w:t>3</w:t>
      </w:r>
      <w:r w:rsidR="009F2DCD" w:rsidRPr="00641543">
        <w:t>.</w:t>
      </w:r>
      <w:r>
        <w:t>2</w:t>
      </w:r>
      <w:r w:rsidR="00CF5B72" w:rsidRPr="00641543">
        <w:t>.</w:t>
      </w:r>
      <w:r w:rsidR="000D55A5" w:rsidRPr="00641543">
        <w:t xml:space="preserve"> Create a Job in Jenkin, pull the calculator application (same application push in </w:t>
      </w:r>
      <w:proofErr w:type="gramStart"/>
      <w:r w:rsidR="000D55A5" w:rsidRPr="00641543">
        <w:t xml:space="preserve">assignment </w:t>
      </w:r>
      <w:r w:rsidR="00681D69" w:rsidRPr="00641543">
        <w:t>)</w:t>
      </w:r>
      <w:r>
        <w:t>2</w:t>
      </w:r>
      <w:r w:rsidR="00554BFC" w:rsidRPr="00641543">
        <w:t>.1</w:t>
      </w:r>
      <w:proofErr w:type="gramEnd"/>
      <w:r w:rsidR="00554BFC" w:rsidRPr="00641543">
        <w:t>)</w:t>
      </w:r>
      <w:r w:rsidR="000D55A5" w:rsidRPr="00641543">
        <w:t xml:space="preserve"> </w:t>
      </w:r>
      <w:r w:rsidR="000F0913" w:rsidRPr="00641543">
        <w:t>f</w:t>
      </w:r>
      <w:r w:rsidR="000D55A5" w:rsidRPr="00641543">
        <w:t xml:space="preserve">rom GitHub </w:t>
      </w:r>
      <w:r w:rsidR="00554BFC" w:rsidRPr="00641543">
        <w:t>repository, build</w:t>
      </w:r>
      <w:r w:rsidR="000D55A5" w:rsidRPr="00641543">
        <w:t xml:space="preserve"> with maven </w:t>
      </w:r>
      <w:r w:rsidR="00681D69" w:rsidRPr="00641543">
        <w:t>.</w:t>
      </w:r>
      <w:bookmarkEnd w:id="32"/>
    </w:p>
    <w:p w:rsidR="00CF5B72" w:rsidRPr="00641543" w:rsidRDefault="00CF5B72" w:rsidP="00CF5B72"/>
    <w:p w:rsidR="000D55A5" w:rsidRPr="00641543" w:rsidRDefault="000D55A5" w:rsidP="000D55A5">
      <w:pPr>
        <w:rPr>
          <w:b/>
          <w:u w:val="single"/>
        </w:rPr>
      </w:pPr>
      <w:r w:rsidRPr="00641543">
        <w:rPr>
          <w:b/>
          <w:u w:val="single"/>
        </w:rPr>
        <w:t xml:space="preserve">Note: Participants are required to submit </w:t>
      </w:r>
      <w:r w:rsidR="00554BFC" w:rsidRPr="00641543">
        <w:rPr>
          <w:b/>
          <w:u w:val="single"/>
        </w:rPr>
        <w:t>commands used</w:t>
      </w:r>
      <w:r w:rsidRPr="00641543">
        <w:rPr>
          <w:b/>
          <w:u w:val="single"/>
        </w:rPr>
        <w:t xml:space="preserve"> for each question in a word document</w:t>
      </w:r>
    </w:p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151AD8" w:rsidRPr="00641543" w:rsidRDefault="001C3214" w:rsidP="00151AD8">
      <w:pPr>
        <w:pStyle w:val="MainTitle-Numbered"/>
        <w:numPr>
          <w:ilvl w:val="0"/>
          <w:numId w:val="0"/>
        </w:numPr>
        <w:ind w:left="1080" w:hanging="450"/>
        <w:rPr>
          <w:color w:val="auto"/>
        </w:rPr>
      </w:pPr>
      <w:bookmarkStart w:id="33" w:name="_Toc512888446"/>
      <w:r>
        <w:rPr>
          <w:color w:val="auto"/>
        </w:rPr>
        <w:lastRenderedPageBreak/>
        <w:t>Lab 4</w:t>
      </w:r>
      <w:r w:rsidR="00151AD8" w:rsidRPr="00641543">
        <w:rPr>
          <w:color w:val="auto"/>
        </w:rPr>
        <w:t xml:space="preserve">      </w:t>
      </w:r>
      <w:proofErr w:type="spellStart"/>
      <w:r w:rsidR="00151AD8" w:rsidRPr="00641543">
        <w:rPr>
          <w:color w:val="auto"/>
        </w:rPr>
        <w:t>Mockito</w:t>
      </w:r>
      <w:proofErr w:type="spellEnd"/>
      <w:r w:rsidR="00151AD8" w:rsidRPr="00641543">
        <w:rPr>
          <w:color w:val="auto"/>
        </w:rPr>
        <w:t xml:space="preserve"> Lab</w:t>
      </w:r>
      <w:bookmarkEnd w:id="33"/>
    </w:p>
    <w:p w:rsidR="00151AD8" w:rsidRPr="00641543" w:rsidRDefault="00151AD8" w:rsidP="00151AD8">
      <w:pPr>
        <w:pStyle w:val="MainTitle-Numbered"/>
        <w:numPr>
          <w:ilvl w:val="0"/>
          <w:numId w:val="0"/>
        </w:numPr>
        <w:ind w:left="1080" w:hanging="450"/>
        <w:rPr>
          <w:color w:val="auto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641543" w:rsidRPr="00641543" w:rsidTr="0088470F">
        <w:tc>
          <w:tcPr>
            <w:tcW w:w="821" w:type="dxa"/>
            <w:shd w:val="clear" w:color="auto" w:fill="CCCCCC"/>
            <w:vAlign w:val="center"/>
          </w:tcPr>
          <w:p w:rsidR="00151AD8" w:rsidRPr="00641543" w:rsidRDefault="00151AD8" w:rsidP="0088470F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Goals</w:t>
            </w:r>
          </w:p>
          <w:p w:rsidR="00151AD8" w:rsidRPr="00641543" w:rsidRDefault="00151AD8" w:rsidP="0088470F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151AD8" w:rsidRPr="00641543" w:rsidRDefault="00151AD8" w:rsidP="00582C33">
            <w:pPr>
              <w:pStyle w:val="StylePara-unlistedbullets"/>
              <w:numPr>
                <w:ilvl w:val="0"/>
                <w:numId w:val="9"/>
              </w:numPr>
            </w:pPr>
            <w:r w:rsidRPr="00641543">
              <w:rPr>
                <w:rFonts w:ascii="Candara" w:hAnsi="Candara" w:cs="Arial"/>
              </w:rPr>
              <w:t xml:space="preserve">Working with </w:t>
            </w:r>
            <w:proofErr w:type="spellStart"/>
            <w:r w:rsidRPr="00641543">
              <w:rPr>
                <w:rFonts w:ascii="Candara" w:hAnsi="Candara" w:cs="Arial"/>
              </w:rPr>
              <w:t>Mockito</w:t>
            </w:r>
            <w:proofErr w:type="spellEnd"/>
          </w:p>
        </w:tc>
      </w:tr>
      <w:tr w:rsidR="00641543" w:rsidRPr="00641543" w:rsidTr="0088470F">
        <w:tc>
          <w:tcPr>
            <w:tcW w:w="821" w:type="dxa"/>
            <w:shd w:val="clear" w:color="auto" w:fill="CCCCCC"/>
            <w:vAlign w:val="center"/>
          </w:tcPr>
          <w:p w:rsidR="00151AD8" w:rsidRPr="00641543" w:rsidRDefault="00151AD8" w:rsidP="0088470F">
            <w:pPr>
              <w:spacing w:line="360" w:lineRule="auto"/>
              <w:jc w:val="center"/>
              <w:rPr>
                <w:rStyle w:val="StyleNormalBold"/>
              </w:rPr>
            </w:pPr>
            <w:r w:rsidRPr="00641543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151AD8" w:rsidRPr="00641543" w:rsidRDefault="00151AD8" w:rsidP="0088470F">
            <w:pPr>
              <w:pStyle w:val="StylePara"/>
              <w:ind w:left="0"/>
            </w:pPr>
            <w:r w:rsidRPr="00641543">
              <w:t>30 minutes</w:t>
            </w:r>
          </w:p>
        </w:tc>
      </w:tr>
    </w:tbl>
    <w:p w:rsidR="000D55A5" w:rsidRPr="00641543" w:rsidRDefault="000D55A5" w:rsidP="00CF5B72"/>
    <w:p w:rsidR="00151AD8" w:rsidRPr="00641543" w:rsidRDefault="00151AD8" w:rsidP="00CF5B72"/>
    <w:p w:rsidR="00151AD8" w:rsidRPr="00641543" w:rsidRDefault="00641543" w:rsidP="00641543">
      <w:pPr>
        <w:tabs>
          <w:tab w:val="left" w:pos="3195"/>
        </w:tabs>
      </w:pPr>
      <w:r>
        <w:tab/>
      </w:r>
    </w:p>
    <w:p w:rsidR="00151AD8" w:rsidRPr="00641543" w:rsidRDefault="001C3214" w:rsidP="00582C33">
      <w:pPr>
        <w:numPr>
          <w:ilvl w:val="0"/>
          <w:numId w:val="11"/>
        </w:numPr>
        <w:spacing w:before="100" w:beforeAutospacing="1" w:after="100" w:afterAutospacing="1"/>
        <w:rPr>
          <w:rFonts w:ascii="Candara" w:hAnsi="Candara" w:cs="Helvetica"/>
          <w:szCs w:val="20"/>
          <w:lang w:val="en"/>
        </w:rPr>
      </w:pPr>
      <w:proofErr w:type="gramStart"/>
      <w:r>
        <w:t>4</w:t>
      </w:r>
      <w:r w:rsidR="00151AD8" w:rsidRPr="00641543">
        <w:t>.1 :</w:t>
      </w:r>
      <w:proofErr w:type="gramEnd"/>
      <w:r w:rsidR="00151AD8" w:rsidRPr="00641543">
        <w:rPr>
          <w:rFonts w:ascii="Helvetica" w:hAnsi="Helvetica" w:cs="Helvetica"/>
          <w:sz w:val="21"/>
          <w:szCs w:val="21"/>
          <w:lang w:val="en"/>
        </w:rPr>
        <w:t xml:space="preserve"> </w:t>
      </w:r>
      <w:r w:rsidR="00151AD8" w:rsidRPr="00641543">
        <w:rPr>
          <w:rFonts w:ascii="Candara" w:hAnsi="Candara" w:cs="Helvetica"/>
          <w:szCs w:val="20"/>
          <w:lang w:val="en"/>
        </w:rPr>
        <w:t>Suppose we want to test the method </w:t>
      </w:r>
      <w:proofErr w:type="spellStart"/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in 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rService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class, and within this </w:t>
      </w:r>
      <w:proofErr w:type="spellStart"/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method, the save method of 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Dao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class is invoked. We don’t want to call the real implementation of 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Dao</w:t>
      </w:r>
      <w:proofErr w:type="spellEnd"/>
      <w:r w:rsidR="00151AD8" w:rsidRPr="00641543">
        <w:rPr>
          <w:rFonts w:ascii="Candara" w:hAnsi="Candara" w:cs="Helvetica"/>
          <w:szCs w:val="20"/>
          <w:lang w:val="en"/>
        </w:rPr>
        <w:t> </w:t>
      </w:r>
      <w:r w:rsidR="00151AD8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save()</w:t>
      </w:r>
      <w:r w:rsidR="00151AD8" w:rsidRPr="00641543">
        <w:rPr>
          <w:rFonts w:ascii="Candara" w:hAnsi="Candara" w:cs="Helvetica"/>
          <w:szCs w:val="20"/>
          <w:lang w:val="en"/>
        </w:rPr>
        <w:t xml:space="preserve"> method for a few reasons: </w:t>
      </w:r>
    </w:p>
    <w:p w:rsidR="00151AD8" w:rsidRPr="00151AD8" w:rsidRDefault="00151AD8" w:rsidP="00582C33">
      <w:pPr>
        <w:numPr>
          <w:ilvl w:val="1"/>
          <w:numId w:val="11"/>
        </w:numPr>
        <w:spacing w:before="100" w:beforeAutospacing="1" w:after="100" w:afterAutospacing="1"/>
        <w:ind w:left="1215"/>
        <w:rPr>
          <w:rFonts w:ascii="Candara" w:hAnsi="Candara" w:cs="Helvetica"/>
          <w:szCs w:val="20"/>
          <w:lang w:val="en"/>
        </w:rPr>
      </w:pPr>
      <w:r w:rsidRPr="00151AD8">
        <w:rPr>
          <w:rFonts w:ascii="Candara" w:hAnsi="Candara" w:cs="Helvetica"/>
          <w:szCs w:val="20"/>
          <w:lang w:val="en"/>
        </w:rPr>
        <w:t>We only want to test the logic inside the </w:t>
      </w:r>
      <w:proofErr w:type="spellStart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 xml:space="preserve"> </w:t>
      </w:r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()</w:t>
      </w:r>
      <w:r w:rsidRPr="00151AD8">
        <w:rPr>
          <w:rFonts w:ascii="Candara" w:hAnsi="Candara" w:cs="Helvetica"/>
          <w:szCs w:val="20"/>
          <w:lang w:val="en"/>
        </w:rPr>
        <w:t> in isolation.</w:t>
      </w:r>
    </w:p>
    <w:p w:rsidR="00151AD8" w:rsidRPr="00151AD8" w:rsidRDefault="00151AD8" w:rsidP="00582C33">
      <w:pPr>
        <w:numPr>
          <w:ilvl w:val="1"/>
          <w:numId w:val="11"/>
        </w:numPr>
        <w:spacing w:before="100" w:beforeAutospacing="1" w:after="100" w:afterAutospacing="1"/>
        <w:ind w:left="1215"/>
        <w:rPr>
          <w:rFonts w:ascii="Candara" w:hAnsi="Candara" w:cs="Helvetica"/>
          <w:szCs w:val="20"/>
          <w:lang w:val="en"/>
        </w:rPr>
      </w:pPr>
      <w:r w:rsidRPr="00151AD8">
        <w:rPr>
          <w:rFonts w:ascii="Candara" w:hAnsi="Candara" w:cs="Helvetica"/>
          <w:szCs w:val="20"/>
          <w:lang w:val="en"/>
        </w:rPr>
        <w:t>We may not yet have implemented it.</w:t>
      </w:r>
    </w:p>
    <w:p w:rsidR="00151AD8" w:rsidRPr="00151AD8" w:rsidRDefault="00151AD8" w:rsidP="00582C33">
      <w:pPr>
        <w:numPr>
          <w:ilvl w:val="1"/>
          <w:numId w:val="11"/>
        </w:numPr>
        <w:spacing w:before="100" w:beforeAutospacing="1" w:after="100" w:afterAutospacing="1"/>
        <w:ind w:left="1215"/>
        <w:rPr>
          <w:rFonts w:ascii="Candara" w:hAnsi="Candara" w:cs="Helvetica"/>
          <w:szCs w:val="20"/>
          <w:lang w:val="en"/>
        </w:rPr>
      </w:pPr>
      <w:r w:rsidRPr="00151AD8">
        <w:rPr>
          <w:rFonts w:ascii="Candara" w:hAnsi="Candara" w:cs="Helvetica"/>
          <w:szCs w:val="20"/>
          <w:lang w:val="en"/>
        </w:rPr>
        <w:t>We don’t want the unit test of the </w:t>
      </w:r>
      <w:proofErr w:type="spellStart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add</w:t>
      </w:r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proofErr w:type="spellEnd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 xml:space="preserve"> </w:t>
      </w:r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()</w:t>
      </w:r>
      <w:r w:rsidRPr="00151AD8">
        <w:rPr>
          <w:rFonts w:ascii="Candara" w:hAnsi="Candara" w:cs="Helvetica"/>
          <w:szCs w:val="20"/>
          <w:lang w:val="en"/>
        </w:rPr>
        <w:t> fail if there is a defect in the </w:t>
      </w:r>
      <w:proofErr w:type="gramStart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save(</w:t>
      </w:r>
      <w:proofErr w:type="gramEnd"/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)</w:t>
      </w:r>
      <w:r w:rsidRPr="00151AD8">
        <w:rPr>
          <w:rFonts w:ascii="Candara" w:hAnsi="Candara" w:cs="Helvetica"/>
          <w:szCs w:val="20"/>
          <w:lang w:val="en"/>
        </w:rPr>
        <w:t> method in the </w:t>
      </w:r>
      <w:proofErr w:type="spellStart"/>
      <w:r w:rsidR="00641543"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Product</w:t>
      </w:r>
      <w:r w:rsidRPr="00641543">
        <w:rPr>
          <w:rFonts w:ascii="Candara" w:hAnsi="Candara" w:cs="Consolas"/>
          <w:szCs w:val="20"/>
          <w:bdr w:val="single" w:sz="6" w:space="1" w:color="E8E8E8" w:frame="1"/>
          <w:shd w:val="clear" w:color="auto" w:fill="EEEEFF"/>
          <w:lang w:val="en"/>
        </w:rPr>
        <w:t>Dao</w:t>
      </w:r>
      <w:proofErr w:type="spellEnd"/>
      <w:r w:rsidRPr="00151AD8">
        <w:rPr>
          <w:rFonts w:ascii="Candara" w:hAnsi="Candara" w:cs="Helvetica"/>
          <w:szCs w:val="20"/>
          <w:lang w:val="en"/>
        </w:rPr>
        <w:t>.</w:t>
      </w:r>
    </w:p>
    <w:p w:rsidR="00151AD8" w:rsidRPr="00151AD8" w:rsidRDefault="00151AD8" w:rsidP="00151AD8">
      <w:pPr>
        <w:spacing w:before="100" w:beforeAutospacing="1" w:after="100" w:afterAutospacing="1"/>
        <w:ind w:left="495"/>
        <w:rPr>
          <w:rFonts w:ascii="Candara" w:hAnsi="Candara" w:cs="Helvetica"/>
          <w:szCs w:val="20"/>
          <w:lang w:val="en"/>
        </w:rPr>
      </w:pPr>
      <w:r w:rsidRPr="00641543">
        <w:rPr>
          <w:rFonts w:ascii="Candara" w:hAnsi="Candara" w:cs="Helvetica"/>
          <w:szCs w:val="20"/>
          <w:lang w:val="en"/>
        </w:rPr>
        <w:t xml:space="preserve">So </w:t>
      </w:r>
      <w:r w:rsidR="00641543" w:rsidRPr="00641543">
        <w:rPr>
          <w:rFonts w:ascii="Candara" w:hAnsi="Candara" w:cs="Helvetica"/>
          <w:szCs w:val="20"/>
          <w:lang w:val="en"/>
        </w:rPr>
        <w:t>mock</w:t>
      </w:r>
      <w:r w:rsidRPr="00151AD8">
        <w:rPr>
          <w:rFonts w:ascii="Candara" w:hAnsi="Candara" w:cs="Helvetica"/>
          <w:szCs w:val="20"/>
          <w:lang w:val="en"/>
        </w:rPr>
        <w:t xml:space="preserve"> th</w:t>
      </w:r>
      <w:r w:rsidRPr="00641543">
        <w:rPr>
          <w:rFonts w:ascii="Candara" w:hAnsi="Candara" w:cs="Helvetica"/>
          <w:szCs w:val="20"/>
          <w:lang w:val="en"/>
        </w:rPr>
        <w:t xml:space="preserve">e behavior of the dependencies using </w:t>
      </w:r>
      <w:proofErr w:type="spellStart"/>
      <w:r w:rsidRPr="00641543">
        <w:rPr>
          <w:rFonts w:ascii="Candara" w:hAnsi="Candara" w:cs="Helvetica"/>
          <w:szCs w:val="20"/>
          <w:lang w:val="en"/>
        </w:rPr>
        <w:t>Mockito</w:t>
      </w:r>
      <w:proofErr w:type="spellEnd"/>
      <w:r w:rsidRPr="00641543">
        <w:rPr>
          <w:rFonts w:ascii="Candara" w:hAnsi="Candara" w:cs="Helvetica"/>
          <w:szCs w:val="20"/>
          <w:lang w:val="en"/>
        </w:rPr>
        <w:t xml:space="preserve"> API.</w:t>
      </w:r>
    </w:p>
    <w:p w:rsidR="000D55A5" w:rsidRPr="00641543" w:rsidRDefault="000D55A5" w:rsidP="00CF5B72">
      <w:pPr>
        <w:rPr>
          <w:rFonts w:ascii="Candara" w:hAnsi="Candara"/>
          <w:szCs w:val="20"/>
        </w:rPr>
      </w:pPr>
    </w:p>
    <w:p w:rsidR="000D55A5" w:rsidRPr="00641543" w:rsidRDefault="000D55A5" w:rsidP="00CF5B72"/>
    <w:p w:rsidR="000D55A5" w:rsidRPr="00641543" w:rsidRDefault="000D55A5" w:rsidP="00CF5B72"/>
    <w:p w:rsidR="000D55A5" w:rsidRPr="00641543" w:rsidRDefault="000D55A5" w:rsidP="00CF5B72"/>
    <w:p w:rsidR="000F0913" w:rsidRPr="00641543" w:rsidRDefault="000F0913" w:rsidP="00953DB2">
      <w:pPr>
        <w:pStyle w:val="MainTitle-Numbered"/>
        <w:numPr>
          <w:ilvl w:val="0"/>
          <w:numId w:val="0"/>
        </w:numPr>
        <w:rPr>
          <w:rFonts w:eastAsia="Times New Roman" w:cs="Times New Roman"/>
          <w:b w:val="0"/>
          <w:color w:val="auto"/>
          <w:kern w:val="0"/>
          <w:sz w:val="20"/>
        </w:rPr>
      </w:pPr>
      <w:bookmarkStart w:id="34" w:name="_Toc450204998"/>
    </w:p>
    <w:bookmarkEnd w:id="30"/>
    <w:bookmarkEnd w:id="34"/>
    <w:p w:rsidR="000F0913" w:rsidRPr="00641543" w:rsidRDefault="000F0913" w:rsidP="00953DB2">
      <w:pPr>
        <w:pStyle w:val="MainTitle-Numbered"/>
        <w:numPr>
          <w:ilvl w:val="0"/>
          <w:numId w:val="0"/>
        </w:numPr>
        <w:rPr>
          <w:rFonts w:eastAsia="Times New Roman" w:cs="Times New Roman"/>
          <w:b w:val="0"/>
          <w:color w:val="auto"/>
          <w:kern w:val="0"/>
          <w:sz w:val="20"/>
        </w:rPr>
      </w:pPr>
    </w:p>
    <w:sectPr w:rsidR="000F0913" w:rsidRPr="00641543" w:rsidSect="004611D6">
      <w:headerReference w:type="even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C9B" w:rsidRDefault="00713C9B" w:rsidP="00753C8A">
      <w:r>
        <w:separator/>
      </w:r>
    </w:p>
  </w:endnote>
  <w:endnote w:type="continuationSeparator" w:id="0">
    <w:p w:rsidR="00713C9B" w:rsidRDefault="00713C9B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59659B">
      <w:rPr>
        <w:rFonts w:cs="Arial"/>
        <w:b/>
        <w:noProof/>
        <w:sz w:val="16"/>
        <w:szCs w:val="16"/>
        <w:lang w:val="fr-FR" w:eastAsia="fr-FR"/>
      </w:rPr>
      <w:t>8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59659B">
      <w:rPr>
        <w:rFonts w:cs="Arial"/>
        <w:noProof/>
        <w:sz w:val="16"/>
        <w:szCs w:val="16"/>
        <w:lang w:val="fr-FR" w:eastAsia="fr-FR"/>
      </w:rPr>
      <w:t>8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C9B" w:rsidRDefault="00713C9B" w:rsidP="00753C8A">
      <w:r>
        <w:separator/>
      </w:r>
    </w:p>
  </w:footnote>
  <w:footnote w:type="continuationSeparator" w:id="0">
    <w:p w:rsidR="00713C9B" w:rsidRDefault="00713C9B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5D0CC0" w:rsidRDefault="0062462B" w:rsidP="00F97BFD">
    <w:pPr>
      <w:tabs>
        <w:tab w:val="left" w:pos="8505"/>
        <w:tab w:val="left" w:pos="9639"/>
      </w:tabs>
      <w:spacing w:before="300" w:after="720"/>
      <w:rPr>
        <w:rFonts w:cs="Arial"/>
        <w:iCs/>
        <w:smallCaps/>
        <w:color w:val="909090"/>
        <w:sz w:val="24"/>
        <w:lang w:eastAsia="fr-FR"/>
      </w:rPr>
    </w:pPr>
    <w:r>
      <w:rPr>
        <w:rFonts w:cs="Arial"/>
        <w:iCs/>
        <w:smallCaps/>
        <w:color w:val="909090"/>
        <w:sz w:val="24"/>
        <w:lang w:eastAsia="fr-FR"/>
      </w:rPr>
      <w:t>DevOps</w:t>
    </w:r>
    <w:r w:rsidR="00FD4AF5" w:rsidRPr="005D0CC0">
      <w:rPr>
        <w:rFonts w:cs="Arial"/>
        <w:iCs/>
        <w:smallCaps/>
        <w:color w:val="909090"/>
        <w:sz w:val="24"/>
        <w:lang w:eastAsia="fr-FR"/>
      </w:rPr>
      <w:t xml:space="preserve"> Lab Book</w:t>
    </w:r>
    <w:r w:rsidR="00F97BFD">
      <w:rPr>
        <w:rFonts w:cs="Arial"/>
        <w:iCs/>
        <w:smallCaps/>
        <w:color w:val="909090"/>
        <w:sz w:val="24"/>
        <w:lang w:eastAsia="fr-FR"/>
      </w:rPr>
      <w:t xml:space="preserve"> </w:t>
    </w:r>
    <w:r w:rsidR="00F97BFD">
      <w:rPr>
        <w:rFonts w:ascii="Verdana" w:hAnsi="Verdana"/>
        <w:color w:val="000000"/>
        <w:sz w:val="18"/>
        <w:szCs w:val="18"/>
      </w:rPr>
      <w:fldChar w:fldCharType="begin"/>
    </w:r>
    <w:r w:rsidR="00F97BFD">
      <w:rPr>
        <w:rFonts w:ascii="Verdana" w:hAnsi="Verdana"/>
        <w:color w:val="000000"/>
        <w:sz w:val="18"/>
        <w:szCs w:val="18"/>
      </w:rPr>
      <w:instrText xml:space="preserve"> INCLUDEPICTURE "https://builders.capgemini.com/image/branding_logos/capgemini-logo-nb.png?v=55218346" \* MERGEFORMATINET </w:instrText>
    </w:r>
    <w:r w:rsidR="00F97BFD">
      <w:rPr>
        <w:rFonts w:ascii="Verdana" w:hAnsi="Verdana"/>
        <w:color w:val="000000"/>
        <w:sz w:val="18"/>
        <w:szCs w:val="18"/>
      </w:rPr>
      <w:fldChar w:fldCharType="separate"/>
    </w:r>
    <w:r w:rsidR="00582C33">
      <w:rPr>
        <w:rFonts w:ascii="Verdana" w:hAnsi="Verdana"/>
        <w:color w:val="000000"/>
        <w:sz w:val="18"/>
        <w:szCs w:val="18"/>
      </w:rPr>
      <w:fldChar w:fldCharType="begin"/>
    </w:r>
    <w:r w:rsidR="00582C33">
      <w:rPr>
        <w:rFonts w:ascii="Verdana" w:hAnsi="Verdana"/>
        <w:color w:val="000000"/>
        <w:sz w:val="18"/>
        <w:szCs w:val="18"/>
      </w:rPr>
      <w:instrText xml:space="preserve"> INCLUDEPICTURE  "https://builders.capgemini.com/image/branding_logos/capgemini-logo-nb.png?v=55218346" \* MERGEFORMATINET </w:instrText>
    </w:r>
    <w:r w:rsidR="00582C33">
      <w:rPr>
        <w:rFonts w:ascii="Verdana" w:hAnsi="Verdana"/>
        <w:color w:val="000000"/>
        <w:sz w:val="18"/>
        <w:szCs w:val="18"/>
      </w:rPr>
      <w:fldChar w:fldCharType="separate"/>
    </w:r>
    <w:r w:rsidR="00713C9B">
      <w:rPr>
        <w:rFonts w:ascii="Verdana" w:hAnsi="Verdana"/>
        <w:color w:val="000000"/>
        <w:sz w:val="18"/>
        <w:szCs w:val="18"/>
      </w:rPr>
      <w:fldChar w:fldCharType="begin"/>
    </w:r>
    <w:r w:rsidR="00713C9B">
      <w:rPr>
        <w:rFonts w:ascii="Verdana" w:hAnsi="Verdana"/>
        <w:color w:val="000000"/>
        <w:sz w:val="18"/>
        <w:szCs w:val="18"/>
      </w:rPr>
      <w:instrText xml:space="preserve"> </w:instrText>
    </w:r>
    <w:r w:rsidR="00713C9B">
      <w:rPr>
        <w:rFonts w:ascii="Verdana" w:hAnsi="Verdana"/>
        <w:color w:val="000000"/>
        <w:sz w:val="18"/>
        <w:szCs w:val="18"/>
      </w:rPr>
      <w:instrText>INCLUDEPICTURE  "https://builders.capgemini.com/image/branding_logos/capgemini-logo-nb.png?v=55218346" \* MERGEFORMATINET</w:instrText>
    </w:r>
    <w:r w:rsidR="00713C9B">
      <w:rPr>
        <w:rFonts w:ascii="Verdana" w:hAnsi="Verdana"/>
        <w:color w:val="000000"/>
        <w:sz w:val="18"/>
        <w:szCs w:val="18"/>
      </w:rPr>
      <w:instrText xml:space="preserve"> </w:instrText>
    </w:r>
    <w:r w:rsidR="00713C9B">
      <w:rPr>
        <w:rFonts w:ascii="Verdana" w:hAnsi="Verdana"/>
        <w:color w:val="000000"/>
        <w:sz w:val="18"/>
        <w:szCs w:val="18"/>
      </w:rPr>
      <w:fldChar w:fldCharType="separate"/>
    </w:r>
    <w:r w:rsidR="006B3F7D">
      <w:rPr>
        <w:rFonts w:ascii="Verdana" w:hAnsi="Verdana"/>
        <w:color w:val="00000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randing-logo" style="width:453pt;height:41.25pt">
          <v:imagedata r:id="rId1" r:href="rId2"/>
        </v:shape>
      </w:pict>
    </w:r>
    <w:r w:rsidR="00713C9B">
      <w:rPr>
        <w:rFonts w:ascii="Verdana" w:hAnsi="Verdana"/>
        <w:color w:val="000000"/>
        <w:sz w:val="18"/>
        <w:szCs w:val="18"/>
      </w:rPr>
      <w:fldChar w:fldCharType="end"/>
    </w:r>
    <w:r w:rsidR="00582C33">
      <w:rPr>
        <w:rFonts w:ascii="Verdana" w:hAnsi="Verdana"/>
        <w:color w:val="000000"/>
        <w:sz w:val="18"/>
        <w:szCs w:val="18"/>
      </w:rPr>
      <w:fldChar w:fldCharType="end"/>
    </w:r>
    <w:r w:rsidR="00F97BFD">
      <w:rPr>
        <w:rFonts w:ascii="Verdana" w:hAnsi="Verdana"/>
        <w:color w:val="00000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6F186C62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3093E"/>
    <w:multiLevelType w:val="hybridMultilevel"/>
    <w:tmpl w:val="DC4AA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5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57E2E"/>
    <w:multiLevelType w:val="multilevel"/>
    <w:tmpl w:val="DE0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9"/>
    <w:lvlOverride w:ilvl="0">
      <w:startOverride w:val="1"/>
    </w:lvlOverride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1EDB"/>
    <w:rsid w:val="0005391F"/>
    <w:rsid w:val="000542A1"/>
    <w:rsid w:val="00056C46"/>
    <w:rsid w:val="00067A7C"/>
    <w:rsid w:val="00071819"/>
    <w:rsid w:val="000731D9"/>
    <w:rsid w:val="0007579E"/>
    <w:rsid w:val="00076E35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3573"/>
    <w:rsid w:val="000B5E34"/>
    <w:rsid w:val="000B68CF"/>
    <w:rsid w:val="000C1129"/>
    <w:rsid w:val="000C3073"/>
    <w:rsid w:val="000C4030"/>
    <w:rsid w:val="000C6167"/>
    <w:rsid w:val="000C6DD1"/>
    <w:rsid w:val="000C77B5"/>
    <w:rsid w:val="000D2CCD"/>
    <w:rsid w:val="000D55A5"/>
    <w:rsid w:val="000D5B66"/>
    <w:rsid w:val="000D6CE3"/>
    <w:rsid w:val="000D703B"/>
    <w:rsid w:val="000E19BC"/>
    <w:rsid w:val="000E287E"/>
    <w:rsid w:val="000E6197"/>
    <w:rsid w:val="000F0913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2865"/>
    <w:rsid w:val="00133461"/>
    <w:rsid w:val="001352B7"/>
    <w:rsid w:val="00137E5F"/>
    <w:rsid w:val="001477F0"/>
    <w:rsid w:val="00151AD8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75CF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214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2AE1"/>
    <w:rsid w:val="00213687"/>
    <w:rsid w:val="0021556F"/>
    <w:rsid w:val="0022070B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72E2E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658F"/>
    <w:rsid w:val="002D316D"/>
    <w:rsid w:val="002E33F5"/>
    <w:rsid w:val="002E601E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0CA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871F8"/>
    <w:rsid w:val="00390CE9"/>
    <w:rsid w:val="003938A5"/>
    <w:rsid w:val="00393B61"/>
    <w:rsid w:val="00395A36"/>
    <w:rsid w:val="00396D37"/>
    <w:rsid w:val="003A2467"/>
    <w:rsid w:val="003A3626"/>
    <w:rsid w:val="003B1717"/>
    <w:rsid w:val="003B25AE"/>
    <w:rsid w:val="003B46D5"/>
    <w:rsid w:val="003B6943"/>
    <w:rsid w:val="003C218F"/>
    <w:rsid w:val="003C5B55"/>
    <w:rsid w:val="003C62F7"/>
    <w:rsid w:val="003C6611"/>
    <w:rsid w:val="003C7008"/>
    <w:rsid w:val="003D4A48"/>
    <w:rsid w:val="003D609F"/>
    <w:rsid w:val="003D6590"/>
    <w:rsid w:val="003D7337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64"/>
    <w:rsid w:val="00411398"/>
    <w:rsid w:val="00416826"/>
    <w:rsid w:val="0042035E"/>
    <w:rsid w:val="00422321"/>
    <w:rsid w:val="00422888"/>
    <w:rsid w:val="00434A31"/>
    <w:rsid w:val="00436BA4"/>
    <w:rsid w:val="00437871"/>
    <w:rsid w:val="00443603"/>
    <w:rsid w:val="00444FC6"/>
    <w:rsid w:val="00445758"/>
    <w:rsid w:val="004463E1"/>
    <w:rsid w:val="0044730D"/>
    <w:rsid w:val="00451991"/>
    <w:rsid w:val="00455146"/>
    <w:rsid w:val="0045633E"/>
    <w:rsid w:val="00456D41"/>
    <w:rsid w:val="004611D6"/>
    <w:rsid w:val="004611DB"/>
    <w:rsid w:val="00462C02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18B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37C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4BFC"/>
    <w:rsid w:val="005553CD"/>
    <w:rsid w:val="005557B4"/>
    <w:rsid w:val="00562F19"/>
    <w:rsid w:val="005707DD"/>
    <w:rsid w:val="00575E49"/>
    <w:rsid w:val="00577F68"/>
    <w:rsid w:val="00580E67"/>
    <w:rsid w:val="005828CB"/>
    <w:rsid w:val="00582C33"/>
    <w:rsid w:val="00586B2C"/>
    <w:rsid w:val="00591638"/>
    <w:rsid w:val="00592466"/>
    <w:rsid w:val="0059659B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C78C7"/>
    <w:rsid w:val="005D0667"/>
    <w:rsid w:val="005D066C"/>
    <w:rsid w:val="005D0CC0"/>
    <w:rsid w:val="005D39C5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462B"/>
    <w:rsid w:val="00626B25"/>
    <w:rsid w:val="006270A8"/>
    <w:rsid w:val="00632A50"/>
    <w:rsid w:val="00633884"/>
    <w:rsid w:val="00634726"/>
    <w:rsid w:val="00634943"/>
    <w:rsid w:val="00634FF9"/>
    <w:rsid w:val="00636E90"/>
    <w:rsid w:val="00641543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1D69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3F7D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C9B"/>
    <w:rsid w:val="00713D46"/>
    <w:rsid w:val="007173B0"/>
    <w:rsid w:val="00724289"/>
    <w:rsid w:val="00724EC2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AE"/>
    <w:rsid w:val="00797AC2"/>
    <w:rsid w:val="007A129E"/>
    <w:rsid w:val="007A343D"/>
    <w:rsid w:val="007A360D"/>
    <w:rsid w:val="007B05EF"/>
    <w:rsid w:val="007B102F"/>
    <w:rsid w:val="007B1C6D"/>
    <w:rsid w:val="007B1E89"/>
    <w:rsid w:val="007C73AC"/>
    <w:rsid w:val="007D1296"/>
    <w:rsid w:val="007E2E6D"/>
    <w:rsid w:val="007E3E67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39CB"/>
    <w:rsid w:val="0082122E"/>
    <w:rsid w:val="00821657"/>
    <w:rsid w:val="00821F15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2D"/>
    <w:rsid w:val="008C6E38"/>
    <w:rsid w:val="008D045F"/>
    <w:rsid w:val="008D10C6"/>
    <w:rsid w:val="008D3C55"/>
    <w:rsid w:val="008D534F"/>
    <w:rsid w:val="008E05AD"/>
    <w:rsid w:val="008E137F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404"/>
    <w:rsid w:val="0093051C"/>
    <w:rsid w:val="00931FF8"/>
    <w:rsid w:val="0093461C"/>
    <w:rsid w:val="0094033A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2DCD"/>
    <w:rsid w:val="009F51CE"/>
    <w:rsid w:val="009F7617"/>
    <w:rsid w:val="00A02CFA"/>
    <w:rsid w:val="00A065CA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67BFD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BE6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5998"/>
    <w:rsid w:val="00B062D0"/>
    <w:rsid w:val="00B070C9"/>
    <w:rsid w:val="00B10F72"/>
    <w:rsid w:val="00B11433"/>
    <w:rsid w:val="00B11889"/>
    <w:rsid w:val="00B145C9"/>
    <w:rsid w:val="00B1752B"/>
    <w:rsid w:val="00B20319"/>
    <w:rsid w:val="00B22131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0B3A"/>
    <w:rsid w:val="00BE0BE9"/>
    <w:rsid w:val="00BE6B2E"/>
    <w:rsid w:val="00BF54C2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70FE"/>
    <w:rsid w:val="00C8733A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CF5B72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30AF8"/>
    <w:rsid w:val="00D34521"/>
    <w:rsid w:val="00D44E7D"/>
    <w:rsid w:val="00D452BB"/>
    <w:rsid w:val="00D5439D"/>
    <w:rsid w:val="00D61995"/>
    <w:rsid w:val="00D6574A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84F"/>
    <w:rsid w:val="00D96940"/>
    <w:rsid w:val="00D97E51"/>
    <w:rsid w:val="00DA1C02"/>
    <w:rsid w:val="00DA24C2"/>
    <w:rsid w:val="00DA24C4"/>
    <w:rsid w:val="00DA54AA"/>
    <w:rsid w:val="00DA60D6"/>
    <w:rsid w:val="00DB0728"/>
    <w:rsid w:val="00DB0A9B"/>
    <w:rsid w:val="00DB119A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5440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45C1D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80CC7"/>
    <w:rsid w:val="00E839DB"/>
    <w:rsid w:val="00E84E71"/>
    <w:rsid w:val="00E8541D"/>
    <w:rsid w:val="00E85D0F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6E3E"/>
    <w:rsid w:val="00F00C39"/>
    <w:rsid w:val="00F02157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57FE3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456"/>
    <w:rsid w:val="00F87BF2"/>
    <w:rsid w:val="00F87C87"/>
    <w:rsid w:val="00F9166E"/>
    <w:rsid w:val="00F91D3F"/>
    <w:rsid w:val="00F97BFD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1D2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0FC118-12C9-436A-A302-4DD4CD7E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0D55A5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A2727F"/>
    <w:pPr>
      <w:spacing w:line="360" w:lineRule="auto"/>
      <w:ind w:left="1440"/>
    </w:pPr>
    <w:rPr>
      <w:i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1AD8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2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onarqube.org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cloudbees.com/jenkins/about" TargetMode="External"/><Relationship Id="rId17" Type="http://schemas.openxmlformats.org/officeDocument/2006/relationships/hyperlink" Target="https://en.wikipedia.org/wiki/DevO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cloud-computing/bluemix/what-is-bluemix?lnk=h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aven.apache.org/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-scm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builders.capgemini.com/image/branding_logos/capgemini-logo-nb.png?v=55218346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Lab book</Material_x0020_Type>
    <Category xmlns="26bed2a0-a239-4228-bd8e-b46f54fc12da">Module Artifact</Category>
    <Level xmlns="26bed2a0-a239-4228-bd8e-b46f54fc12da">L1</Level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2" ma:contentTypeDescription="Create a new document." ma:contentTypeScope="" ma:versionID="db045e7d1992db9cfc8b663ee4dda2d2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a2bd43f3c01a0467341ff5ba4dd99e21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EDB2D-A63B-4FF0-86C0-A1F173B4409F}"/>
</file>

<file path=customXml/itemProps2.xml><?xml version="1.0" encoding="utf-8"?>
<ds:datastoreItem xmlns:ds="http://schemas.openxmlformats.org/officeDocument/2006/customXml" ds:itemID="{5CFE1460-653D-4DAF-B1DD-C8EE25172C92}"/>
</file>

<file path=customXml/itemProps3.xml><?xml version="1.0" encoding="utf-8"?>
<ds:datastoreItem xmlns:ds="http://schemas.openxmlformats.org/officeDocument/2006/customXml" ds:itemID="{3F05994F-F38A-4DCB-8C82-02390AFE07D1}"/>
</file>

<file path=customXml/itemProps4.xml><?xml version="1.0" encoding="utf-8"?>
<ds:datastoreItem xmlns:ds="http://schemas.openxmlformats.org/officeDocument/2006/customXml" ds:itemID="{234F2AA4-133F-4CD4-82B0-043334475CCE}"/>
</file>

<file path=customXml/itemProps5.xml><?xml version="1.0" encoding="utf-8"?>
<ds:datastoreItem xmlns:ds="http://schemas.openxmlformats.org/officeDocument/2006/customXml" ds:itemID="{BD412553-36B6-4B45-8A2F-C28DF6036B90}"/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201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6172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Srivastava, Vaishali</cp:lastModifiedBy>
  <cp:revision>29</cp:revision>
  <cp:lastPrinted>2008-09-20T07:53:00Z</cp:lastPrinted>
  <dcterms:created xsi:type="dcterms:W3CDTF">2017-04-06T16:29:00Z</dcterms:created>
  <dcterms:modified xsi:type="dcterms:W3CDTF">2018-04-30T16:22:00Z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0x010100064F797F9BD2124B9B89E1787624A7F8</vt:lpwstr>
  </property>
</Properties>
</file>